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4357A" w14:textId="38C89E94" w:rsidR="00825CE6" w:rsidRPr="00271DBC" w:rsidRDefault="00825CE6" w:rsidP="006E1302">
      <w:pPr>
        <w:spacing w:line="240" w:lineRule="auto"/>
        <w:rPr>
          <w:rFonts w:hint="eastAsia"/>
          <w:sz w:val="8"/>
          <w:szCs w:val="8"/>
          <w:lang w:eastAsia="zh-CN"/>
        </w:rPr>
      </w:pPr>
    </w:p>
    <w:tbl>
      <w:tblPr>
        <w:tblW w:w="13900" w:type="pct"/>
        <w:tblBorders>
          <w:left w:val="single" w:sz="4" w:space="0" w:color="DEDED7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"/>
        <w:gridCol w:w="286"/>
        <w:gridCol w:w="7923"/>
      </w:tblGrid>
      <w:tr w:rsidR="000561A2" w14:paraId="09370C5B" w14:textId="77777777" w:rsidTr="000561A2">
        <w:trPr>
          <w:trHeight w:val="352"/>
        </w:trPr>
        <w:tc>
          <w:tcPr>
            <w:tcW w:w="141" w:type="dxa"/>
            <w:shd w:val="clear" w:color="auto" w:fill="003465"/>
          </w:tcPr>
          <w:p w14:paraId="085D28A6" w14:textId="77777777" w:rsidR="000561A2" w:rsidRDefault="000561A2" w:rsidP="000561A2">
            <w:pPr>
              <w:spacing w:beforeLines="20" w:before="48" w:afterLines="20" w:after="48"/>
              <w:rPr>
                <w:lang w:eastAsia="zh-CN"/>
              </w:rPr>
            </w:pPr>
          </w:p>
        </w:tc>
        <w:tc>
          <w:tcPr>
            <w:tcW w:w="276" w:type="dxa"/>
          </w:tcPr>
          <w:p w14:paraId="78ED1171" w14:textId="77777777" w:rsidR="000561A2" w:rsidRPr="00F03652" w:rsidRDefault="000561A2" w:rsidP="000561A2">
            <w:pPr>
              <w:spacing w:beforeLines="20" w:before="48" w:afterLines="20" w:after="48"/>
              <w:rPr>
                <w:sz w:val="32"/>
                <w:szCs w:val="32"/>
              </w:rPr>
            </w:pPr>
          </w:p>
        </w:tc>
        <w:tc>
          <w:tcPr>
            <w:tcW w:w="7659" w:type="dxa"/>
          </w:tcPr>
          <w:p w14:paraId="39C3022B" w14:textId="23798CD3" w:rsidR="000561A2" w:rsidRPr="00F03652" w:rsidRDefault="000561A2" w:rsidP="000561A2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032552"/>
                <w:sz w:val="32"/>
                <w:szCs w:val="32"/>
                <w:lang w:val="zh-CN" w:eastAsia="zh-CN"/>
              </w:rPr>
            </w:pPr>
            <w:r>
              <w:rPr>
                <w:rFonts w:ascii="Heiti SC Light" w:eastAsia="Heiti SC Light" w:hint="eastAsia"/>
                <w:color w:val="032552"/>
                <w:sz w:val="32"/>
                <w:szCs w:val="32"/>
                <w:lang w:val="zh-CN" w:eastAsia="zh-CN"/>
              </w:rPr>
              <w:t>EDUCATION</w:t>
            </w:r>
          </w:p>
        </w:tc>
      </w:tr>
      <w:tr w:rsidR="00E64698" w14:paraId="1FF9D042" w14:textId="77777777" w:rsidTr="00DC4D8F">
        <w:trPr>
          <w:trHeight w:val="2194"/>
        </w:trPr>
        <w:tc>
          <w:tcPr>
            <w:tcW w:w="141" w:type="dxa"/>
            <w:shd w:val="clear" w:color="auto" w:fill="auto"/>
          </w:tcPr>
          <w:p w14:paraId="339C492E" w14:textId="77777777" w:rsidR="00E64698" w:rsidRDefault="00E64698" w:rsidP="000561A2">
            <w:pPr>
              <w:spacing w:beforeLines="20" w:before="48" w:afterLines="20" w:after="48"/>
              <w:rPr>
                <w:lang w:eastAsia="zh-CN"/>
              </w:rPr>
            </w:pPr>
          </w:p>
        </w:tc>
        <w:tc>
          <w:tcPr>
            <w:tcW w:w="276" w:type="dxa"/>
          </w:tcPr>
          <w:p w14:paraId="0DB027AE" w14:textId="77777777" w:rsidR="00E64698" w:rsidRPr="00E64698" w:rsidRDefault="00E64698" w:rsidP="000561A2">
            <w:pPr>
              <w:spacing w:beforeLines="20" w:before="48" w:afterLines="20" w:after="48"/>
              <w:rPr>
                <w:rFonts w:ascii="Heiti SC Light" w:eastAsia="Heiti SC Light"/>
                <w:sz w:val="32"/>
                <w:szCs w:val="32"/>
              </w:rPr>
            </w:pPr>
          </w:p>
        </w:tc>
        <w:tc>
          <w:tcPr>
            <w:tcW w:w="7659" w:type="dxa"/>
          </w:tcPr>
          <w:p w14:paraId="5E8918F7" w14:textId="77777777" w:rsidR="00E64698" w:rsidRPr="00DC4D8F" w:rsidRDefault="00E64698" w:rsidP="00E64698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BFBFBF" w:themeColor="background1" w:themeShade="BF"/>
                <w:sz w:val="16"/>
                <w:szCs w:val="16"/>
                <w:lang w:val="zh-CN" w:eastAsia="zh-CN"/>
              </w:rPr>
            </w:pPr>
          </w:p>
          <w:p w14:paraId="13E72EC0" w14:textId="77777777" w:rsidR="00E64698" w:rsidRPr="00E64698" w:rsidRDefault="00E64698" w:rsidP="00E64698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BFBFBF" w:themeColor="background1" w:themeShade="BF"/>
                <w:sz w:val="20"/>
                <w:szCs w:val="20"/>
                <w:lang w:val="zh-CN" w:eastAsia="zh-CN"/>
              </w:rPr>
            </w:pPr>
            <w:r w:rsidRPr="00E64698">
              <w:rPr>
                <w:rFonts w:ascii="Heiti SC Light" w:eastAsia="Heiti SC Light" w:hint="eastAsia"/>
                <w:color w:val="BFBFBF" w:themeColor="background1" w:themeShade="BF"/>
                <w:sz w:val="20"/>
                <w:szCs w:val="20"/>
                <w:lang w:val="zh-CN" w:eastAsia="zh-CN"/>
              </w:rPr>
              <w:t>2014.09-Present</w:t>
            </w:r>
          </w:p>
          <w:p w14:paraId="29B40AE8" w14:textId="77777777" w:rsidR="00E64698" w:rsidRPr="00E64698" w:rsidRDefault="00E64698" w:rsidP="00E64698">
            <w:pPr>
              <w:pStyle w:val="a2"/>
              <w:spacing w:before="20" w:after="20"/>
              <w:rPr>
                <w:rFonts w:ascii="Heiti SC Light" w:eastAsia="Heiti SC Light"/>
                <w:b/>
                <w:color w:val="032552"/>
                <w:sz w:val="24"/>
                <w:szCs w:val="24"/>
                <w:lang w:val="zh-CN" w:eastAsia="zh-CN"/>
              </w:rPr>
            </w:pPr>
            <w:r w:rsidRPr="00E64698">
              <w:rPr>
                <w:rFonts w:ascii="Heiti SC Light" w:eastAsia="Heiti SC Light" w:hint="eastAsia"/>
                <w:b/>
                <w:color w:val="032552"/>
                <w:sz w:val="24"/>
                <w:szCs w:val="24"/>
                <w:lang w:val="zh-CN" w:eastAsia="zh-CN"/>
              </w:rPr>
              <w:t>Nanjing University</w:t>
            </w:r>
          </w:p>
          <w:p w14:paraId="1580690F" w14:textId="5B9FA625" w:rsidR="00E64698" w:rsidRPr="00DC4D8F" w:rsidRDefault="00E64698" w:rsidP="00E64698">
            <w:pPr>
              <w:pStyle w:val="a2"/>
              <w:spacing w:before="20" w:after="20"/>
              <w:rPr>
                <w:rFonts w:ascii="Heiti SC Light" w:eastAsia="Heiti SC Light"/>
                <w:w w:val="75"/>
                <w:szCs w:val="20"/>
                <w:lang w:eastAsia="zh-CN"/>
              </w:rPr>
            </w:pPr>
            <w:r w:rsidRPr="00DC4D8F">
              <w:rPr>
                <w:rFonts w:ascii="Heiti SC Light" w:eastAsia="Heiti SC Light" w:hint="eastAsia"/>
                <w:w w:val="75"/>
                <w:szCs w:val="20"/>
              </w:rPr>
              <w:t>School of Earth Sciences and Engineering</w:t>
            </w:r>
          </w:p>
          <w:p w14:paraId="2718C20F" w14:textId="77777777" w:rsidR="00E64698" w:rsidRPr="00E64698" w:rsidRDefault="00E64698" w:rsidP="00E64698">
            <w:pPr>
              <w:pStyle w:val="a2"/>
              <w:spacing w:before="20" w:after="20"/>
              <w:rPr>
                <w:rFonts w:ascii="Heiti SC Light" w:eastAsia="Heiti SC Light"/>
              </w:rPr>
            </w:pPr>
            <w:r w:rsidRPr="00E64698">
              <w:rPr>
                <w:rFonts w:ascii="Heiti SC Light" w:eastAsia="Heiti SC Light" w:hint="eastAsia"/>
              </w:rPr>
              <w:t>Solid Earth Physics</w:t>
            </w:r>
          </w:p>
          <w:p w14:paraId="39EEFA01" w14:textId="4BBA24CD" w:rsidR="00E64698" w:rsidRPr="00E64698" w:rsidRDefault="00E64698" w:rsidP="00E64698">
            <w:pPr>
              <w:pStyle w:val="a2"/>
              <w:spacing w:before="20" w:after="20"/>
              <w:rPr>
                <w:rFonts w:ascii="Heiti SC Light" w:eastAsia="Heiti SC Light"/>
              </w:rPr>
            </w:pPr>
            <w:r w:rsidRPr="00E64698">
              <w:rPr>
                <w:rFonts w:ascii="Heiti SC Light" w:eastAsia="Heiti SC Light" w:hint="eastAsia"/>
              </w:rPr>
              <w:t>2</w:t>
            </w:r>
            <w:r w:rsidRPr="00E64698">
              <w:rPr>
                <w:rFonts w:ascii="Heiti SC Light" w:eastAsia="Heiti SC Light" w:hint="eastAsia"/>
                <w:vertAlign w:val="superscript"/>
              </w:rPr>
              <w:t>nd</w:t>
            </w:r>
            <w:r w:rsidRPr="00E64698">
              <w:rPr>
                <w:rFonts w:ascii="Heiti SC Light" w:eastAsia="Heiti SC Light" w:hint="eastAsia"/>
              </w:rPr>
              <w:t xml:space="preserve"> year post-graduate</w:t>
            </w:r>
          </w:p>
        </w:tc>
      </w:tr>
      <w:tr w:rsidR="00805D62" w14:paraId="7B5FE7A7" w14:textId="77777777" w:rsidTr="00DC4D8F">
        <w:trPr>
          <w:trHeight w:val="1983"/>
        </w:trPr>
        <w:tc>
          <w:tcPr>
            <w:tcW w:w="141" w:type="dxa"/>
            <w:shd w:val="clear" w:color="auto" w:fill="auto"/>
          </w:tcPr>
          <w:p w14:paraId="20691647" w14:textId="77777777" w:rsidR="00805D62" w:rsidRDefault="00805D62" w:rsidP="000561A2">
            <w:pPr>
              <w:spacing w:beforeLines="20" w:before="48" w:afterLines="20" w:after="48"/>
              <w:rPr>
                <w:lang w:eastAsia="zh-CN"/>
              </w:rPr>
            </w:pPr>
          </w:p>
        </w:tc>
        <w:tc>
          <w:tcPr>
            <w:tcW w:w="276" w:type="dxa"/>
          </w:tcPr>
          <w:p w14:paraId="7A886EE4" w14:textId="77777777" w:rsidR="00805D62" w:rsidRPr="00E64698" w:rsidRDefault="00805D62" w:rsidP="000561A2">
            <w:pPr>
              <w:spacing w:beforeLines="20" w:before="48" w:afterLines="20" w:after="48"/>
              <w:rPr>
                <w:rFonts w:ascii="Heiti SC Light" w:eastAsia="Heiti SC Light"/>
                <w:sz w:val="32"/>
                <w:szCs w:val="32"/>
              </w:rPr>
            </w:pPr>
          </w:p>
        </w:tc>
        <w:tc>
          <w:tcPr>
            <w:tcW w:w="7659" w:type="dxa"/>
          </w:tcPr>
          <w:p w14:paraId="503C0B6B" w14:textId="0E187467" w:rsidR="00805D62" w:rsidRPr="00E64698" w:rsidRDefault="009319FB" w:rsidP="00805D62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BFBFBF" w:themeColor="background1" w:themeShade="BF"/>
                <w:sz w:val="20"/>
                <w:szCs w:val="20"/>
                <w:lang w:val="zh-CN" w:eastAsia="zh-CN"/>
              </w:rPr>
            </w:pPr>
            <w:r w:rsidRPr="000F3A53">
              <w:rPr>
                <w:rFonts w:ascii="Heiti SC Light" w:eastAsia="Heiti SC Light" w:hint="eastAsia"/>
                <w:color w:val="BFBFBF" w:themeColor="background1" w:themeShade="BF"/>
                <w:w w:val="90"/>
                <w:sz w:val="20"/>
                <w:szCs w:val="20"/>
                <w:lang w:val="zh-CN" w:eastAsia="zh-CN"/>
              </w:rPr>
              <w:t>2010.09-2014.06</w:t>
            </w:r>
          </w:p>
          <w:p w14:paraId="2A8EDB91" w14:textId="77777777" w:rsidR="00805D62" w:rsidRPr="00E64698" w:rsidRDefault="00805D62" w:rsidP="00805D62">
            <w:pPr>
              <w:pStyle w:val="a2"/>
              <w:spacing w:before="20" w:after="20"/>
              <w:rPr>
                <w:rFonts w:ascii="Heiti SC Light" w:eastAsia="Heiti SC Light"/>
                <w:b/>
                <w:color w:val="032552"/>
                <w:sz w:val="24"/>
                <w:szCs w:val="24"/>
                <w:lang w:val="zh-CN" w:eastAsia="zh-CN"/>
              </w:rPr>
            </w:pPr>
            <w:r w:rsidRPr="00E64698">
              <w:rPr>
                <w:rFonts w:ascii="Heiti SC Light" w:eastAsia="Heiti SC Light" w:hint="eastAsia"/>
                <w:b/>
                <w:color w:val="032552"/>
                <w:sz w:val="24"/>
                <w:szCs w:val="24"/>
                <w:lang w:val="zh-CN" w:eastAsia="zh-CN"/>
              </w:rPr>
              <w:t>Nanjing University</w:t>
            </w:r>
          </w:p>
          <w:p w14:paraId="5EE337BC" w14:textId="5A709FE3" w:rsidR="00805D62" w:rsidRPr="00DC4D8F" w:rsidRDefault="00805D62" w:rsidP="00805D62">
            <w:pPr>
              <w:pStyle w:val="a2"/>
              <w:spacing w:before="20" w:after="20"/>
              <w:rPr>
                <w:rFonts w:ascii="Heiti SC Light" w:eastAsia="Heiti SC Light"/>
                <w:w w:val="75"/>
                <w:szCs w:val="20"/>
              </w:rPr>
            </w:pPr>
            <w:r w:rsidRPr="00DC4D8F">
              <w:rPr>
                <w:rFonts w:ascii="Heiti SC Light" w:eastAsia="Heiti SC Light" w:hint="eastAsia"/>
                <w:w w:val="75"/>
                <w:szCs w:val="20"/>
              </w:rPr>
              <w:t>School of Earth Sciences and Engineering</w:t>
            </w:r>
          </w:p>
          <w:p w14:paraId="4DDE2387" w14:textId="55520E1B" w:rsidR="00805D62" w:rsidRPr="00805D62" w:rsidRDefault="00805D62" w:rsidP="00805D62">
            <w:pPr>
              <w:pStyle w:val="a2"/>
              <w:spacing w:before="20" w:after="20"/>
              <w:rPr>
                <w:rFonts w:ascii="Heiti SC Light" w:eastAsia="Heiti SC Light"/>
                <w:szCs w:val="20"/>
              </w:rPr>
            </w:pPr>
            <w:r w:rsidRPr="00805D62">
              <w:rPr>
                <w:rFonts w:ascii="Heiti SC Light" w:eastAsia="Heiti SC Light" w:hint="eastAsia"/>
                <w:szCs w:val="20"/>
              </w:rPr>
              <w:t>Geology</w:t>
            </w:r>
            <w:r>
              <w:rPr>
                <w:rFonts w:ascii="Heiti SC Light" w:eastAsia="Heiti SC Light" w:hint="eastAsia"/>
                <w:szCs w:val="20"/>
              </w:rPr>
              <w:t xml:space="preserve">    B.S.</w:t>
            </w:r>
          </w:p>
          <w:p w14:paraId="5F131D82" w14:textId="1E593F8D" w:rsidR="00805D62" w:rsidRPr="00E64698" w:rsidRDefault="00805D62" w:rsidP="00805D62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BFBFBF" w:themeColor="background1" w:themeShade="BF"/>
                <w:sz w:val="16"/>
                <w:szCs w:val="16"/>
                <w:lang w:val="zh-CN" w:eastAsia="zh-CN"/>
              </w:rPr>
            </w:pPr>
            <w:r w:rsidRPr="00805D62">
              <w:rPr>
                <w:rFonts w:ascii="Heiti SC Light" w:eastAsia="Heiti SC Light" w:hint="eastAsia"/>
                <w:sz w:val="20"/>
                <w:szCs w:val="20"/>
              </w:rPr>
              <w:t>GPA: 4.41/5.00</w:t>
            </w:r>
          </w:p>
        </w:tc>
      </w:tr>
    </w:tbl>
    <w:p w14:paraId="0330F615" w14:textId="77777777" w:rsidR="000561A2" w:rsidRDefault="000561A2" w:rsidP="006E1302">
      <w:pPr>
        <w:spacing w:line="240" w:lineRule="auto"/>
        <w:rPr>
          <w:lang w:eastAsia="zh-CN"/>
        </w:rPr>
      </w:pPr>
    </w:p>
    <w:tbl>
      <w:tblPr>
        <w:tblW w:w="19206" w:type="pct"/>
        <w:tblBorders>
          <w:left w:val="single" w:sz="4" w:space="0" w:color="DEDED7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"/>
        <w:gridCol w:w="285"/>
        <w:gridCol w:w="1040"/>
        <w:gridCol w:w="10071"/>
      </w:tblGrid>
      <w:tr w:rsidR="000561A2" w14:paraId="73793537" w14:textId="77777777" w:rsidTr="009319FB">
        <w:tc>
          <w:tcPr>
            <w:tcW w:w="147" w:type="dxa"/>
            <w:shd w:val="clear" w:color="auto" w:fill="003465"/>
          </w:tcPr>
          <w:p w14:paraId="3832BDEC" w14:textId="77777777" w:rsidR="000561A2" w:rsidRDefault="000561A2" w:rsidP="000561A2">
            <w:pPr>
              <w:spacing w:beforeLines="20" w:before="48" w:afterLines="20" w:after="48"/>
            </w:pPr>
          </w:p>
        </w:tc>
        <w:tc>
          <w:tcPr>
            <w:tcW w:w="285" w:type="dxa"/>
          </w:tcPr>
          <w:p w14:paraId="0DACEB97" w14:textId="77777777" w:rsidR="000561A2" w:rsidRPr="00F03652" w:rsidRDefault="000561A2" w:rsidP="000561A2">
            <w:pPr>
              <w:spacing w:beforeLines="20" w:before="48" w:afterLines="20" w:after="48"/>
              <w:rPr>
                <w:sz w:val="32"/>
                <w:szCs w:val="32"/>
              </w:rPr>
            </w:pPr>
          </w:p>
        </w:tc>
        <w:tc>
          <w:tcPr>
            <w:tcW w:w="11111" w:type="dxa"/>
            <w:gridSpan w:val="2"/>
          </w:tcPr>
          <w:p w14:paraId="3DD6C610" w14:textId="19AE6EF0" w:rsidR="000561A2" w:rsidRPr="00F03652" w:rsidRDefault="000561A2" w:rsidP="000561A2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003465"/>
                <w:sz w:val="32"/>
                <w:szCs w:val="32"/>
                <w:lang w:val="zh-CN" w:eastAsia="zh-CN"/>
              </w:rPr>
            </w:pPr>
            <w:r>
              <w:rPr>
                <w:rFonts w:ascii="Heiti SC Light" w:eastAsia="Heiti SC Light" w:hint="eastAsia"/>
                <w:color w:val="003465"/>
                <w:sz w:val="32"/>
                <w:szCs w:val="32"/>
                <w:lang w:val="zh-CN" w:eastAsia="zh-CN"/>
              </w:rPr>
              <w:t>SKILLS</w:t>
            </w:r>
          </w:p>
        </w:tc>
      </w:tr>
      <w:tr w:rsidR="00AD3626" w14:paraId="4B738CC0" w14:textId="77777777" w:rsidTr="009319FB">
        <w:trPr>
          <w:trHeight w:val="1472"/>
        </w:trPr>
        <w:tc>
          <w:tcPr>
            <w:tcW w:w="147" w:type="dxa"/>
            <w:shd w:val="clear" w:color="auto" w:fill="FFFFFF" w:themeFill="background1"/>
          </w:tcPr>
          <w:p w14:paraId="0BFB8448" w14:textId="77777777" w:rsidR="00AD3626" w:rsidRDefault="00AD3626" w:rsidP="000561A2">
            <w:pPr>
              <w:spacing w:beforeLines="20" w:before="48" w:afterLines="20" w:after="48"/>
            </w:pPr>
          </w:p>
        </w:tc>
        <w:tc>
          <w:tcPr>
            <w:tcW w:w="1325" w:type="dxa"/>
            <w:gridSpan w:val="2"/>
          </w:tcPr>
          <w:p w14:paraId="04F91C37" w14:textId="77777777" w:rsidR="00AD3626" w:rsidRPr="00D81BD6" w:rsidRDefault="00AD3626" w:rsidP="000561A2">
            <w:pPr>
              <w:pStyle w:val="21"/>
              <w:spacing w:beforeLines="20" w:before="48" w:afterLines="20" w:after="48"/>
              <w:rPr>
                <w:rFonts w:ascii="Heiti SC Light" w:eastAsia="Heiti SC Light" w:hAnsi="Andale Mono" w:cstheme="minorBidi"/>
                <w:bCs w:val="0"/>
                <w:color w:val="003465"/>
                <w:sz w:val="16"/>
                <w:szCs w:val="16"/>
                <w:lang w:eastAsia="zh-CN"/>
              </w:rPr>
            </w:pPr>
          </w:p>
          <w:p w14:paraId="63BC2732" w14:textId="1DBF6BEF" w:rsidR="00AD3626" w:rsidRPr="00AD3626" w:rsidRDefault="00AD3626" w:rsidP="000561A2">
            <w:pPr>
              <w:pStyle w:val="21"/>
              <w:wordWrap w:val="0"/>
              <w:spacing w:beforeLines="20" w:before="48" w:afterLines="20" w:after="48"/>
              <w:jc w:val="right"/>
              <w:rPr>
                <w:rFonts w:ascii="Heiti SC Light" w:eastAsia="Heiti SC Light" w:hAnsi="Andale Mono"/>
                <w:color w:val="003465"/>
                <w:lang w:eastAsia="zh-CN"/>
              </w:rPr>
            </w:pPr>
            <w:r w:rsidRPr="00AD3626">
              <w:rPr>
                <w:rFonts w:ascii="Heiti SC Light" w:eastAsia="Heiti SC Light" w:hAnsi="Andale Mono" w:cstheme="minorBidi" w:hint="eastAsia"/>
                <w:bCs w:val="0"/>
                <w:color w:val="003465"/>
                <w:lang w:eastAsia="zh-CN"/>
              </w:rPr>
              <w:t>UI DESIGN</w:t>
            </w:r>
          </w:p>
        </w:tc>
        <w:tc>
          <w:tcPr>
            <w:tcW w:w="10071" w:type="dxa"/>
          </w:tcPr>
          <w:p w14:paraId="4438925D" w14:textId="77777777" w:rsidR="00AD3626" w:rsidRPr="00D81BD6" w:rsidRDefault="00AD3626" w:rsidP="000561A2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sz w:val="16"/>
                <w:szCs w:val="16"/>
                <w:lang w:eastAsia="zh-CN"/>
              </w:rPr>
            </w:pPr>
          </w:p>
          <w:p w14:paraId="4953D486" w14:textId="77777777" w:rsidR="00AD3626" w:rsidRPr="00F3741E" w:rsidRDefault="00AD3626" w:rsidP="000561A2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Adobe Photoshop</w:t>
            </w:r>
          </w:p>
          <w:p w14:paraId="300CF13F" w14:textId="77777777" w:rsidR="00AD3626" w:rsidRPr="00F3741E" w:rsidRDefault="00AD3626" w:rsidP="000561A2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Adobe Illustrator</w:t>
            </w:r>
          </w:p>
          <w:p w14:paraId="56992028" w14:textId="282B0005" w:rsidR="00AD3626" w:rsidRDefault="00AD3626" w:rsidP="00805D62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Sketch</w:t>
            </w:r>
          </w:p>
        </w:tc>
      </w:tr>
      <w:tr w:rsidR="00AD3626" w14:paraId="78A3A795" w14:textId="77777777" w:rsidTr="009319FB">
        <w:trPr>
          <w:trHeight w:val="2550"/>
        </w:trPr>
        <w:tc>
          <w:tcPr>
            <w:tcW w:w="147" w:type="dxa"/>
            <w:shd w:val="clear" w:color="auto" w:fill="FFFFFF" w:themeFill="background1"/>
          </w:tcPr>
          <w:p w14:paraId="2AEB8302" w14:textId="77777777" w:rsidR="00AD3626" w:rsidRDefault="00AD3626" w:rsidP="000561A2">
            <w:pPr>
              <w:spacing w:beforeLines="20" w:before="48" w:afterLines="20" w:after="48"/>
            </w:pPr>
          </w:p>
        </w:tc>
        <w:tc>
          <w:tcPr>
            <w:tcW w:w="1325" w:type="dxa"/>
            <w:gridSpan w:val="2"/>
          </w:tcPr>
          <w:p w14:paraId="4B1AFFC4" w14:textId="77777777" w:rsidR="00AD3626" w:rsidRDefault="00AD3626" w:rsidP="000561A2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 w:hAnsi="Andale Mono"/>
                <w:b/>
                <w:color w:val="003465"/>
                <w:w w:val="80"/>
                <w:szCs w:val="20"/>
                <w:lang w:eastAsia="zh-CN"/>
              </w:rPr>
            </w:pPr>
            <w:r w:rsidRPr="00AD3626">
              <w:rPr>
                <w:rFonts w:ascii="Heiti SC Light" w:eastAsia="Heiti SC Light" w:hAnsi="Andale Mono" w:hint="eastAsia"/>
                <w:b/>
                <w:color w:val="003465"/>
                <w:w w:val="80"/>
                <w:szCs w:val="20"/>
                <w:lang w:eastAsia="zh-CN"/>
              </w:rPr>
              <w:t>PROGRAMMING</w:t>
            </w:r>
          </w:p>
          <w:p w14:paraId="30DB049C" w14:textId="65D2D273" w:rsidR="00AD3626" w:rsidRPr="00AD3626" w:rsidRDefault="00AD3626" w:rsidP="00AD3626">
            <w:pPr>
              <w:pStyle w:val="a2"/>
              <w:spacing w:before="20" w:after="20"/>
              <w:jc w:val="right"/>
              <w:rPr>
                <w:rFonts w:ascii="Heiti SC Light" w:eastAsia="Heiti SC Light" w:hAnsi="Andale Mono"/>
                <w:b/>
                <w:color w:val="003465"/>
                <w:w w:val="80"/>
                <w:szCs w:val="20"/>
                <w:lang w:eastAsia="zh-CN"/>
              </w:rPr>
            </w:pPr>
            <w:r>
              <w:rPr>
                <w:rFonts w:ascii="Heiti SC Light" w:eastAsia="Heiti SC Light" w:hAnsi="Andale Mono" w:hint="eastAsia"/>
                <w:b/>
                <w:color w:val="003465"/>
                <w:w w:val="80"/>
                <w:szCs w:val="20"/>
                <w:lang w:eastAsia="zh-CN"/>
              </w:rPr>
              <w:t>LANGUAGE</w:t>
            </w:r>
          </w:p>
        </w:tc>
        <w:tc>
          <w:tcPr>
            <w:tcW w:w="10071" w:type="dxa"/>
          </w:tcPr>
          <w:p w14:paraId="1FDE5418" w14:textId="77777777" w:rsidR="009319FB" w:rsidRPr="00F3741E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Swift</w:t>
            </w:r>
          </w:p>
          <w:p w14:paraId="2F4CEE2B" w14:textId="77777777" w:rsidR="009319FB" w:rsidRPr="00F3741E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Objective-C</w:t>
            </w:r>
          </w:p>
          <w:p w14:paraId="3559AC1B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Python</w:t>
            </w:r>
          </w:p>
          <w:p w14:paraId="4C2C6265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>
              <w:rPr>
                <w:rFonts w:ascii="Heiti SC Light" w:eastAsia="Heiti SC Light" w:hAnsi="Andale Mono" w:hint="eastAsia"/>
                <w:lang w:eastAsia="zh-CN"/>
              </w:rPr>
              <w:t>JavaScript</w:t>
            </w:r>
          </w:p>
          <w:p w14:paraId="5DC7ADAF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>
              <w:rPr>
                <w:rFonts w:ascii="Heiti SC Light" w:eastAsia="Heiti SC Light" w:hAnsi="Andale Mono" w:hint="eastAsia"/>
                <w:lang w:eastAsia="zh-CN"/>
              </w:rPr>
              <w:t>HTML</w:t>
            </w:r>
          </w:p>
          <w:p w14:paraId="505EE91E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>
              <w:rPr>
                <w:rFonts w:ascii="Heiti SC Light" w:eastAsia="Heiti SC Light" w:hAnsi="Andale Mono" w:hint="eastAsia"/>
                <w:lang w:eastAsia="zh-CN"/>
              </w:rPr>
              <w:t>CSS</w:t>
            </w:r>
          </w:p>
          <w:p w14:paraId="6421F5DE" w14:textId="77777777" w:rsidR="009319FB" w:rsidRPr="00F3741E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C</w:t>
            </w:r>
          </w:p>
          <w:p w14:paraId="790CBC60" w14:textId="52FAE0BF" w:rsidR="00AD3626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Perl</w:t>
            </w:r>
          </w:p>
        </w:tc>
      </w:tr>
      <w:tr w:rsidR="00AD3626" w14:paraId="74792264" w14:textId="77777777" w:rsidTr="009319FB">
        <w:trPr>
          <w:trHeight w:val="2265"/>
        </w:trPr>
        <w:tc>
          <w:tcPr>
            <w:tcW w:w="147" w:type="dxa"/>
            <w:shd w:val="clear" w:color="auto" w:fill="FFFFFF" w:themeFill="background1"/>
          </w:tcPr>
          <w:p w14:paraId="770C3BFD" w14:textId="77777777" w:rsidR="00AD3626" w:rsidRDefault="00AD3626" w:rsidP="000561A2">
            <w:pPr>
              <w:spacing w:beforeLines="20" w:before="48" w:afterLines="20" w:after="48"/>
            </w:pPr>
          </w:p>
        </w:tc>
        <w:tc>
          <w:tcPr>
            <w:tcW w:w="1325" w:type="dxa"/>
            <w:gridSpan w:val="2"/>
          </w:tcPr>
          <w:p w14:paraId="0DB25F19" w14:textId="7AD8A8B7" w:rsidR="00AD3626" w:rsidRPr="00AD3626" w:rsidRDefault="00AD3626" w:rsidP="000561A2">
            <w:pPr>
              <w:pStyle w:val="a2"/>
              <w:wordWrap w:val="0"/>
              <w:spacing w:beforeLines="20" w:before="48" w:afterLines="20" w:after="48"/>
              <w:jc w:val="right"/>
              <w:rPr>
                <w:rFonts w:ascii="Heiti SC Light" w:eastAsia="Heiti SC Light" w:hAnsi="Andale Mono"/>
                <w:b/>
                <w:color w:val="003465"/>
                <w:szCs w:val="20"/>
                <w:lang w:eastAsia="zh-CN"/>
              </w:rPr>
            </w:pPr>
            <w:r w:rsidRPr="00AD3626">
              <w:rPr>
                <w:rFonts w:ascii="Heiti SC Light" w:eastAsia="Heiti SC Light" w:hAnsi="Andale Mono" w:hint="eastAsia"/>
                <w:b/>
                <w:color w:val="003465"/>
                <w:szCs w:val="20"/>
                <w:lang w:eastAsia="zh-CN"/>
              </w:rPr>
              <w:t>TOOLS</w:t>
            </w:r>
          </w:p>
          <w:p w14:paraId="0EF70C6A" w14:textId="77777777" w:rsidR="00AD3626" w:rsidRDefault="00AD3626" w:rsidP="000561A2">
            <w:pPr>
              <w:pStyle w:val="a2"/>
              <w:spacing w:beforeLines="20" w:before="48" w:afterLines="20" w:after="48"/>
              <w:rPr>
                <w:b/>
                <w:bCs/>
              </w:rPr>
            </w:pPr>
            <w:r>
              <w:rPr>
                <w:rFonts w:ascii="Heiti SC Light" w:eastAsia="Heiti SC Light" w:hAnsi="Andale Mono" w:hint="eastAsia"/>
                <w:b/>
                <w:color w:val="003465"/>
                <w:sz w:val="24"/>
                <w:szCs w:val="24"/>
                <w:lang w:eastAsia="zh-CN"/>
              </w:rPr>
              <w:t xml:space="preserve">            </w:t>
            </w:r>
          </w:p>
        </w:tc>
        <w:tc>
          <w:tcPr>
            <w:tcW w:w="10071" w:type="dxa"/>
          </w:tcPr>
          <w:p w14:paraId="0D56F376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Xcode</w:t>
            </w:r>
          </w:p>
          <w:p w14:paraId="5BC6B747" w14:textId="77777777" w:rsidR="009319FB" w:rsidRPr="00F3741E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>
              <w:rPr>
                <w:rFonts w:ascii="Heiti SC Light" w:eastAsia="Heiti SC Light" w:hAnsi="Andale Mono" w:hint="eastAsia"/>
                <w:lang w:eastAsia="zh-CN"/>
              </w:rPr>
              <w:t>Webstrom</w:t>
            </w:r>
          </w:p>
          <w:p w14:paraId="71720E95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Git</w:t>
            </w:r>
          </w:p>
          <w:p w14:paraId="3FA66AA2" w14:textId="77777777" w:rsidR="009319FB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>
              <w:rPr>
                <w:rFonts w:ascii="Heiti SC Light" w:eastAsia="Heiti SC Light" w:hAnsi="Andale Mono" w:hint="eastAsia"/>
                <w:lang w:eastAsia="zh-CN"/>
              </w:rPr>
              <w:t>SVN</w:t>
            </w:r>
          </w:p>
          <w:p w14:paraId="6E55901B" w14:textId="77777777" w:rsidR="009319FB" w:rsidRPr="00F3741E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>
              <w:rPr>
                <w:rFonts w:ascii="Heiti SC Light" w:eastAsia="Heiti SC Light" w:hAnsi="Andale Mono" w:hint="eastAsia"/>
                <w:lang w:eastAsia="zh-CN"/>
              </w:rPr>
              <w:t>Vim</w:t>
            </w:r>
          </w:p>
          <w:p w14:paraId="6386520B" w14:textId="77777777" w:rsidR="009319FB" w:rsidRPr="00F3741E" w:rsidRDefault="009319FB" w:rsidP="009319FB">
            <w:pPr>
              <w:pStyle w:val="a2"/>
              <w:spacing w:before="20" w:after="20"/>
              <w:ind w:leftChars="70" w:left="140"/>
              <w:rPr>
                <w:rFonts w:ascii="Heiti SC Light" w:eastAsia="Heiti SC Light" w:hAnsi="Andale Mono"/>
                <w:lang w:eastAsia="zh-CN"/>
              </w:rPr>
            </w:pPr>
            <w:r w:rsidRPr="00F3741E">
              <w:rPr>
                <w:rFonts w:ascii="Heiti SC Light" w:eastAsia="Heiti SC Light" w:hAnsi="Andale Mono" w:hint="eastAsia"/>
                <w:lang w:eastAsia="zh-CN"/>
              </w:rPr>
              <w:t>Linux</w:t>
            </w:r>
          </w:p>
          <w:p w14:paraId="3306621D" w14:textId="77777777" w:rsidR="009319FB" w:rsidRPr="007C0871" w:rsidRDefault="009319FB" w:rsidP="009319FB">
            <w:pPr>
              <w:pStyle w:val="a2"/>
              <w:spacing w:before="48" w:after="48"/>
              <w:ind w:leftChars="70" w:left="140"/>
              <w:rPr>
                <w:rFonts w:ascii="Heiti SC Light" w:eastAsia="Heiti SC Light" w:hAnsi="Andale Mono"/>
                <w:szCs w:val="20"/>
                <w:lang w:eastAsia="zh-CN"/>
              </w:rPr>
            </w:pPr>
            <w:r w:rsidRPr="007C0871">
              <w:rPr>
                <w:rFonts w:ascii="Heiti SC Light" w:eastAsia="Heiti SC Light" w:hAnsi="Andale Mono" w:hint="eastAsia"/>
                <w:szCs w:val="20"/>
                <w:lang w:eastAsia="zh-CN"/>
              </w:rPr>
              <w:t>Cocoa Touch</w:t>
            </w:r>
          </w:p>
          <w:p w14:paraId="0C5A04DC" w14:textId="600F8878" w:rsidR="007C0871" w:rsidRPr="007C0871" w:rsidRDefault="009319FB" w:rsidP="009319FB">
            <w:pPr>
              <w:pStyle w:val="a2"/>
              <w:spacing w:before="48" w:after="48"/>
              <w:ind w:leftChars="70" w:left="140"/>
              <w:rPr>
                <w:rFonts w:ascii="Heiti SC Light" w:eastAsia="Heiti SC Light" w:hAnsi="Andale Mono"/>
                <w:szCs w:val="20"/>
                <w:lang w:eastAsia="zh-CN"/>
              </w:rPr>
            </w:pPr>
            <w:r w:rsidRPr="007C0871">
              <w:rPr>
                <w:rFonts w:ascii="Heiti SC Light" w:eastAsia="Heiti SC Light" w:hAnsi="Helvetica Neue" w:cs="Helvetica Neue" w:hint="eastAsia"/>
                <w:color w:val="1A1A1A"/>
                <w:szCs w:val="20"/>
              </w:rPr>
              <w:t>CocoaPods</w:t>
            </w:r>
          </w:p>
        </w:tc>
      </w:tr>
      <w:tr w:rsidR="00AD3626" w14:paraId="69D8FBCB" w14:textId="77777777" w:rsidTr="009319FB">
        <w:trPr>
          <w:trHeight w:val="975"/>
        </w:trPr>
        <w:tc>
          <w:tcPr>
            <w:tcW w:w="147" w:type="dxa"/>
            <w:shd w:val="clear" w:color="auto" w:fill="FFFFFF" w:themeFill="background1"/>
          </w:tcPr>
          <w:p w14:paraId="6629588D" w14:textId="77777777" w:rsidR="00AD3626" w:rsidRDefault="00AD3626" w:rsidP="000561A2">
            <w:pPr>
              <w:spacing w:beforeLines="20" w:before="48" w:afterLines="20" w:after="48"/>
            </w:pPr>
          </w:p>
        </w:tc>
        <w:tc>
          <w:tcPr>
            <w:tcW w:w="1325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Cs w:val="22"/>
              </w:rPr>
              <w:id w:val="1613635390"/>
              <w:placeholder>
                <w:docPart w:val="54F28EFC7597C04D97B3D8B49AB9B800"/>
              </w:placeholder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olor w:val="auto"/>
                    <w:szCs w:val="22"/>
                  </w:rPr>
                  <w:id w:val="-792128226"/>
                  <w:placeholder>
                    <w:docPart w:val="95FAF1B27CA4F04AAD3112241840BD85"/>
                  </w:placeholder>
                </w:sdtPr>
                <w:sdtEndPr>
                  <w:rPr>
                    <w:rFonts w:ascii="Heiti SC Light" w:eastAsia="Heiti SC Light" w:hAnsi="Andale Mono" w:cstheme="majorBidi" w:hint="eastAsia"/>
                    <w:b/>
                    <w:bCs/>
                    <w:color w:val="000000" w:themeColor="text1"/>
                    <w:szCs w:val="20"/>
                  </w:rPr>
                </w:sdtEndPr>
                <w:sdtContent>
                  <w:p w14:paraId="6A16D071" w14:textId="15186AC4" w:rsidR="00AD3626" w:rsidRPr="00AD3626" w:rsidRDefault="00AD3626" w:rsidP="000561A2">
                    <w:pPr>
                      <w:pStyle w:val="21"/>
                      <w:wordWrap w:val="0"/>
                      <w:spacing w:beforeLines="20" w:before="48" w:afterLines="20" w:after="48"/>
                      <w:jc w:val="right"/>
                      <w:rPr>
                        <w:rFonts w:ascii="Heiti SC Light" w:eastAsia="Heiti SC Light" w:hAnsi="Andale Mono"/>
                        <w:color w:val="003465"/>
                        <w:lang w:eastAsia="zh-CN"/>
                      </w:rPr>
                    </w:pPr>
                    <w:r w:rsidRPr="00AD3626">
                      <w:rPr>
                        <w:rFonts w:ascii="Heiti SC Light" w:eastAsia="Heiti SC Light" w:hAnsi="Andale Mono" w:hint="eastAsia"/>
                        <w:color w:val="003465"/>
                        <w:lang w:eastAsia="zh-CN"/>
                      </w:rPr>
                      <w:t>ENGLISH</w:t>
                    </w:r>
                  </w:p>
                </w:sdtContent>
              </w:sdt>
              <w:p w14:paraId="08477584" w14:textId="77777777" w:rsidR="00AD3626" w:rsidRDefault="00D96A30" w:rsidP="000561A2">
                <w:pPr>
                  <w:pStyle w:val="a2"/>
                  <w:spacing w:beforeLines="20" w:before="48" w:afterLines="20" w:after="48"/>
                  <w:jc w:val="right"/>
                  <w:rPr>
                    <w:lang w:eastAsia="zh-CN"/>
                  </w:rPr>
                </w:pPr>
              </w:p>
            </w:sdtContent>
          </w:sdt>
        </w:tc>
        <w:tc>
          <w:tcPr>
            <w:tcW w:w="10071" w:type="dxa"/>
          </w:tcPr>
          <w:p w14:paraId="38740319" w14:textId="77777777" w:rsidR="00AD3626" w:rsidRDefault="00AD3626" w:rsidP="000561A2">
            <w:pPr>
              <w:pStyle w:val="a2"/>
              <w:spacing w:before="20" w:after="20"/>
              <w:ind w:leftChars="70" w:left="140"/>
              <w:rPr>
                <w:rFonts w:ascii="Heiti SC Light" w:eastAsia="Heiti SC Light"/>
                <w:lang w:eastAsia="zh-CN"/>
              </w:rPr>
            </w:pPr>
            <w:r>
              <w:rPr>
                <w:rFonts w:ascii="Heiti SC Light" w:eastAsia="Heiti SC Light" w:hint="eastAsia"/>
                <w:lang w:eastAsia="zh-CN"/>
              </w:rPr>
              <w:t xml:space="preserve">TOEFL    </w:t>
            </w:r>
            <w:r w:rsidRPr="00F3741E">
              <w:rPr>
                <w:rFonts w:ascii="Heiti SC Light" w:eastAsia="Heiti SC Light" w:hint="eastAsia"/>
                <w:lang w:eastAsia="zh-CN"/>
              </w:rPr>
              <w:t>95</w:t>
            </w:r>
            <w:r>
              <w:rPr>
                <w:rFonts w:ascii="Heiti SC Light" w:eastAsia="Heiti SC Light" w:hint="eastAsia"/>
                <w:lang w:eastAsia="zh-CN"/>
              </w:rPr>
              <w:t xml:space="preserve"> </w:t>
            </w:r>
          </w:p>
          <w:p w14:paraId="1CCFC583" w14:textId="07F5F869" w:rsidR="00AD3626" w:rsidRPr="00D046B8" w:rsidRDefault="00AD3626" w:rsidP="00834FB8">
            <w:pPr>
              <w:pStyle w:val="a2"/>
              <w:spacing w:before="20" w:after="20"/>
              <w:ind w:leftChars="70" w:left="140"/>
              <w:rPr>
                <w:rFonts w:ascii="Heiti SC Light" w:eastAsia="Heiti SC Light"/>
                <w:lang w:eastAsia="zh-CN"/>
              </w:rPr>
            </w:pPr>
            <w:r>
              <w:rPr>
                <w:rFonts w:ascii="Heiti SC Light" w:eastAsia="Heiti SC Light" w:hint="eastAsia"/>
                <w:lang w:eastAsia="zh-CN"/>
              </w:rPr>
              <w:t>28/23/22/22</w:t>
            </w:r>
          </w:p>
        </w:tc>
      </w:tr>
    </w:tbl>
    <w:p w14:paraId="38A6A1B9" w14:textId="77777777" w:rsidR="00DC4D8F" w:rsidRDefault="00DC4D8F" w:rsidP="006E1302">
      <w:pPr>
        <w:spacing w:line="240" w:lineRule="auto"/>
        <w:rPr>
          <w:sz w:val="8"/>
          <w:szCs w:val="8"/>
          <w:lang w:eastAsia="zh-CN"/>
        </w:rPr>
      </w:pPr>
    </w:p>
    <w:p w14:paraId="7CEC05C2" w14:textId="77777777" w:rsidR="00271DBC" w:rsidRDefault="00271DBC" w:rsidP="006E1302">
      <w:pPr>
        <w:spacing w:line="240" w:lineRule="auto"/>
        <w:rPr>
          <w:sz w:val="8"/>
          <w:szCs w:val="8"/>
          <w:lang w:eastAsia="zh-CN"/>
        </w:rPr>
      </w:pPr>
    </w:p>
    <w:p w14:paraId="05A5EE1A" w14:textId="77777777" w:rsidR="00271DBC" w:rsidRPr="00271DBC" w:rsidRDefault="00271DBC" w:rsidP="006E1302">
      <w:pPr>
        <w:spacing w:line="240" w:lineRule="auto"/>
        <w:rPr>
          <w:sz w:val="8"/>
          <w:szCs w:val="8"/>
          <w:lang w:eastAsia="zh-CN"/>
        </w:rPr>
      </w:pPr>
    </w:p>
    <w:tbl>
      <w:tblPr>
        <w:tblW w:w="11566" w:type="pct"/>
        <w:tblInd w:w="-279" w:type="dxa"/>
        <w:tblBorders>
          <w:left w:val="single" w:sz="4" w:space="0" w:color="DEDED7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"/>
        <w:gridCol w:w="288"/>
        <w:gridCol w:w="987"/>
        <w:gridCol w:w="5528"/>
      </w:tblGrid>
      <w:tr w:rsidR="000561A2" w14:paraId="71C609FC" w14:textId="77777777" w:rsidTr="006A05C2">
        <w:tc>
          <w:tcPr>
            <w:tcW w:w="148" w:type="dxa"/>
            <w:shd w:val="clear" w:color="auto" w:fill="003465"/>
          </w:tcPr>
          <w:p w14:paraId="5F19508E" w14:textId="77777777" w:rsidR="000561A2" w:rsidRPr="00F03652" w:rsidRDefault="000561A2" w:rsidP="000561A2">
            <w:pPr>
              <w:spacing w:beforeLines="20" w:before="48" w:afterLines="20" w:after="48"/>
              <w:ind w:leftChars="-4" w:left="-8"/>
              <w:rPr>
                <w:sz w:val="32"/>
                <w:szCs w:val="32"/>
                <w:lang w:eastAsia="zh-CN"/>
              </w:rPr>
            </w:pPr>
          </w:p>
        </w:tc>
        <w:tc>
          <w:tcPr>
            <w:tcW w:w="288" w:type="dxa"/>
          </w:tcPr>
          <w:p w14:paraId="69343060" w14:textId="77777777" w:rsidR="000561A2" w:rsidRPr="00F03652" w:rsidRDefault="000561A2" w:rsidP="000561A2">
            <w:pPr>
              <w:spacing w:beforeLines="20" w:before="48" w:afterLines="20" w:after="48"/>
              <w:ind w:leftChars="-4" w:left="-8"/>
              <w:rPr>
                <w:sz w:val="32"/>
                <w:szCs w:val="32"/>
              </w:rPr>
            </w:pPr>
          </w:p>
        </w:tc>
        <w:tc>
          <w:tcPr>
            <w:tcW w:w="6515" w:type="dxa"/>
            <w:gridSpan w:val="2"/>
          </w:tcPr>
          <w:p w14:paraId="1230B615" w14:textId="40060E99" w:rsidR="000561A2" w:rsidRPr="00F03652" w:rsidRDefault="000561A2" w:rsidP="000561A2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003465"/>
                <w:sz w:val="32"/>
                <w:szCs w:val="32"/>
                <w:lang w:val="zh-CN" w:eastAsia="zh-CN"/>
              </w:rPr>
            </w:pPr>
            <w:r>
              <w:rPr>
                <w:rFonts w:ascii="Heiti SC Light" w:eastAsia="Heiti SC Light" w:hint="eastAsia"/>
                <w:color w:val="003465"/>
                <w:sz w:val="32"/>
                <w:szCs w:val="32"/>
                <w:lang w:val="zh-CN" w:eastAsia="zh-CN"/>
              </w:rPr>
              <w:t>PROJECT EXPERIENCE</w:t>
            </w:r>
          </w:p>
        </w:tc>
      </w:tr>
      <w:tr w:rsidR="00F04481" w14:paraId="2308A9C5" w14:textId="77777777" w:rsidTr="006A05C2">
        <w:trPr>
          <w:trHeight w:val="493"/>
        </w:trPr>
        <w:tc>
          <w:tcPr>
            <w:tcW w:w="1423" w:type="dxa"/>
            <w:gridSpan w:val="3"/>
            <w:shd w:val="clear" w:color="auto" w:fill="FFFFFF" w:themeFill="background1"/>
          </w:tcPr>
          <w:p w14:paraId="667DD9F7" w14:textId="77777777" w:rsidR="00F04481" w:rsidRPr="007233E4" w:rsidRDefault="00F04481" w:rsidP="000561A2">
            <w:pPr>
              <w:pStyle w:val="a2"/>
              <w:spacing w:before="20" w:after="20"/>
              <w:rPr>
                <w:rFonts w:ascii="Heiti SC Light" w:eastAsia="Heiti SC Light"/>
                <w:color w:val="BFBFBF" w:themeColor="background1" w:themeShade="BF"/>
                <w:sz w:val="8"/>
                <w:szCs w:val="8"/>
                <w:lang w:eastAsia="zh-CN"/>
              </w:rPr>
            </w:pPr>
          </w:p>
          <w:p w14:paraId="051FBD83" w14:textId="34441270" w:rsidR="00F04481" w:rsidRPr="00A916C8" w:rsidRDefault="00F04481" w:rsidP="00A916C8">
            <w:pPr>
              <w:pStyle w:val="1"/>
              <w:spacing w:beforeLines="20" w:before="48" w:afterLines="20" w:after="48"/>
              <w:jc w:val="right"/>
              <w:rPr>
                <w:rFonts w:ascii="Heiti SC Light" w:eastAsia="Heiti SC Light"/>
                <w:color w:val="BFBFBF" w:themeColor="background1" w:themeShade="BF"/>
                <w:w w:val="90"/>
                <w:sz w:val="20"/>
                <w:szCs w:val="20"/>
                <w:lang w:val="zh-CN" w:eastAsia="zh-CN"/>
              </w:rPr>
            </w:pPr>
            <w:r>
              <w:rPr>
                <w:rFonts w:ascii="Heiti SC Light" w:eastAsia="Heiti SC Light" w:hint="eastAsia"/>
                <w:color w:val="BFBFBF" w:themeColor="background1" w:themeShade="BF"/>
                <w:w w:val="90"/>
                <w:sz w:val="20"/>
                <w:szCs w:val="20"/>
                <w:lang w:eastAsia="zh-CN"/>
              </w:rPr>
              <w:t>2016.04-</w:t>
            </w:r>
            <w:r w:rsidRPr="00801C7E">
              <w:rPr>
                <w:rFonts w:ascii="Heiti SC Light" w:eastAsia="Heiti SC Light" w:hint="eastAsia"/>
                <w:color w:val="BFBFBF" w:themeColor="background1" w:themeShade="BF"/>
                <w:w w:val="90"/>
                <w:sz w:val="20"/>
                <w:szCs w:val="20"/>
                <w:lang w:val="zh-CN" w:eastAsia="zh-CN"/>
              </w:rPr>
              <w:t>Present</w:t>
            </w:r>
          </w:p>
        </w:tc>
        <w:tc>
          <w:tcPr>
            <w:tcW w:w="5528" w:type="dxa"/>
          </w:tcPr>
          <w:p w14:paraId="2DB609D5" w14:textId="77777777" w:rsidR="00F04481" w:rsidRPr="007233E4" w:rsidRDefault="00F04481" w:rsidP="000561A2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color w:val="003465"/>
                <w:sz w:val="6"/>
                <w:szCs w:val="6"/>
                <w:lang w:eastAsia="zh-CN"/>
              </w:rPr>
            </w:pPr>
          </w:p>
          <w:p w14:paraId="7A4D8DA6" w14:textId="77777777" w:rsidR="00F57174" w:rsidRPr="00F57174" w:rsidRDefault="00047C13" w:rsidP="00047C13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color w:val="003465"/>
                <w:w w:val="90"/>
                <w:sz w:val="24"/>
                <w:szCs w:val="24"/>
                <w:lang w:eastAsia="zh-CN"/>
              </w:rPr>
            </w:pPr>
            <w:r w:rsidRPr="00F57174">
              <w:rPr>
                <w:rFonts w:ascii="Heiti SC Light" w:eastAsia="Heiti SC Light" w:hint="eastAsia"/>
                <w:color w:val="003465"/>
                <w:w w:val="90"/>
                <w:sz w:val="24"/>
                <w:szCs w:val="24"/>
                <w:lang w:eastAsia="zh-CN"/>
              </w:rPr>
              <w:t>Nanjing Echome</w:t>
            </w:r>
            <w:r w:rsidR="00F04481" w:rsidRPr="00F57174">
              <w:rPr>
                <w:rFonts w:ascii="Heiti SC Light" w:eastAsia="Heiti SC Light" w:hint="eastAsia"/>
                <w:color w:val="003465"/>
                <w:w w:val="90"/>
                <w:sz w:val="24"/>
                <w:szCs w:val="24"/>
                <w:lang w:eastAsia="zh-CN"/>
              </w:rPr>
              <w:t xml:space="preserve"> Internet </w:t>
            </w:r>
            <w:r w:rsidR="00F04481" w:rsidRPr="00F57174">
              <w:rPr>
                <w:rFonts w:ascii="Arial" w:hAnsi="Arial" w:cs="Arial"/>
                <w:b w:val="0"/>
                <w:color w:val="003465"/>
                <w:w w:val="90"/>
                <w:sz w:val="24"/>
                <w:szCs w:val="24"/>
              </w:rPr>
              <w:t>Technology Co.,</w:t>
            </w:r>
            <w:r w:rsidR="00F04481" w:rsidRPr="00F57174">
              <w:rPr>
                <w:rFonts w:ascii="Arial" w:hAnsi="Arial" w:cs="Arial" w:hint="eastAsia"/>
                <w:b w:val="0"/>
                <w:color w:val="003465"/>
                <w:w w:val="90"/>
                <w:sz w:val="24"/>
                <w:szCs w:val="24"/>
                <w:lang w:eastAsia="zh-CN"/>
              </w:rPr>
              <w:t xml:space="preserve"> </w:t>
            </w:r>
            <w:r w:rsidR="00F04481" w:rsidRPr="00F57174">
              <w:rPr>
                <w:rFonts w:ascii="Arial" w:hAnsi="Arial" w:cs="Arial"/>
                <w:b w:val="0"/>
                <w:color w:val="003465"/>
                <w:w w:val="90"/>
                <w:sz w:val="24"/>
                <w:szCs w:val="24"/>
              </w:rPr>
              <w:t>LTD</w:t>
            </w:r>
            <w:r w:rsidR="00F04481" w:rsidRPr="00F57174">
              <w:rPr>
                <w:rFonts w:ascii="Heiti SC Light" w:eastAsia="Heiti SC Light" w:hint="eastAsia"/>
                <w:b w:val="0"/>
                <w:color w:val="003465"/>
                <w:w w:val="90"/>
                <w:sz w:val="24"/>
                <w:szCs w:val="24"/>
                <w:lang w:eastAsia="zh-CN"/>
              </w:rPr>
              <w:t xml:space="preserve"> </w:t>
            </w:r>
            <w:r w:rsidR="00F04481" w:rsidRPr="00F57174">
              <w:rPr>
                <w:rFonts w:ascii="Heiti SC Light" w:eastAsia="Heiti SC Light" w:hint="eastAsia"/>
                <w:color w:val="003465"/>
                <w:w w:val="90"/>
                <w:sz w:val="24"/>
                <w:szCs w:val="24"/>
                <w:lang w:eastAsia="zh-CN"/>
              </w:rPr>
              <w:t xml:space="preserve"> |  </w:t>
            </w:r>
          </w:p>
          <w:p w14:paraId="1B29860F" w14:textId="46965E52" w:rsidR="00F04481" w:rsidRPr="00047C13" w:rsidRDefault="00F04481" w:rsidP="00047C13">
            <w:pPr>
              <w:pStyle w:val="21"/>
              <w:spacing w:beforeLines="20" w:before="48" w:afterLines="20" w:after="48"/>
              <w:ind w:leftChars="71" w:left="142"/>
              <w:rPr>
                <w:rFonts w:ascii="Arial" w:hAnsi="Arial" w:cs="Arial"/>
                <w:b w:val="0"/>
                <w:color w:val="003465"/>
                <w:w w:val="73"/>
                <w:sz w:val="24"/>
                <w:szCs w:val="24"/>
                <w:lang w:eastAsia="zh-CN"/>
              </w:rPr>
            </w:pPr>
            <w:r w:rsidRPr="00F57174">
              <w:rPr>
                <w:rFonts w:ascii="Heiti SC Light" w:eastAsia="Heiti SC Light" w:hint="eastAsia"/>
                <w:color w:val="003465"/>
                <w:w w:val="90"/>
                <w:sz w:val="24"/>
                <w:szCs w:val="24"/>
                <w:lang w:eastAsia="zh-CN"/>
              </w:rPr>
              <w:t>iOS Developer</w:t>
            </w:r>
            <w:r w:rsidR="00F57174" w:rsidRPr="00F57174">
              <w:rPr>
                <w:rFonts w:ascii="Heiti SC Light" w:eastAsia="Heiti SC Light" w:hint="eastAsia"/>
                <w:color w:val="003465"/>
                <w:w w:val="90"/>
                <w:sz w:val="24"/>
                <w:szCs w:val="24"/>
                <w:lang w:eastAsia="zh-CN"/>
              </w:rPr>
              <w:t xml:space="preserve"> &amp; Web Front-end Developer</w:t>
            </w:r>
          </w:p>
        </w:tc>
      </w:tr>
      <w:tr w:rsidR="00F04481" w14:paraId="62342E4B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58688B4D" w14:textId="1CFE6985" w:rsidR="00F04481" w:rsidRPr="00F04481" w:rsidRDefault="00F04481" w:rsidP="00F04481">
            <w:pPr>
              <w:pStyle w:val="a2"/>
              <w:spacing w:before="20" w:after="20"/>
              <w:jc w:val="right"/>
              <w:rPr>
                <w:rFonts w:ascii="Heiti SC Light" w:eastAsia="Heiti SC Light"/>
                <w:color w:val="BFBFBF" w:themeColor="background1" w:themeShade="BF"/>
                <w:w w:val="90"/>
                <w:sz w:val="8"/>
                <w:szCs w:val="8"/>
                <w:lang w:eastAsia="zh-CN"/>
              </w:rPr>
            </w:pPr>
            <w:r w:rsidRPr="00F04481">
              <w:rPr>
                <w:rFonts w:ascii="Heiti SC Light" w:eastAsia="Heiti SC Light" w:hint="eastAsia"/>
                <w:b/>
                <w:color w:val="003465"/>
                <w:w w:val="90"/>
                <w:szCs w:val="20"/>
                <w:lang w:eastAsia="zh-CN"/>
              </w:rPr>
              <w:t>INTRODUCTION</w:t>
            </w:r>
          </w:p>
        </w:tc>
        <w:tc>
          <w:tcPr>
            <w:tcW w:w="5528" w:type="dxa"/>
          </w:tcPr>
          <w:p w14:paraId="3DB4F552" w14:textId="324FDC20" w:rsidR="00F04481" w:rsidRPr="00271DBC" w:rsidRDefault="00A77786" w:rsidP="00A77786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bCs w:val="0"/>
                <w:color w:val="003465"/>
                <w:w w:val="85"/>
                <w:sz w:val="18"/>
                <w:szCs w:val="18"/>
                <w:lang w:eastAsia="zh-CN"/>
              </w:rPr>
            </w:pPr>
            <w:r w:rsidRPr="00271DBC">
              <w:rPr>
                <w:rFonts w:ascii="Heiti SC Light" w:eastAsia="Heiti SC Light" w:hint="eastAsia"/>
                <w:b w:val="0"/>
                <w:bCs w:val="0"/>
                <w:w w:val="85"/>
                <w:sz w:val="18"/>
                <w:szCs w:val="18"/>
              </w:rPr>
              <w:t xml:space="preserve">Mebox is a learning platform of uploading and sharing course resources. </w:t>
            </w:r>
          </w:p>
        </w:tc>
      </w:tr>
      <w:tr w:rsidR="00F04481" w14:paraId="5480B0DB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5917CE01" w14:textId="0AE1CD4B" w:rsidR="00F04481" w:rsidRPr="00F04481" w:rsidRDefault="00F04481" w:rsidP="00F04481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/>
                <w:w w:val="90"/>
              </w:rPr>
            </w:pPr>
            <w:r w:rsidRPr="00F04481">
              <w:rPr>
                <w:rFonts w:ascii="Heiti SC Light" w:eastAsia="Heiti SC Light" w:hint="eastAsia"/>
                <w:b/>
                <w:color w:val="003465"/>
                <w:w w:val="90"/>
              </w:rPr>
              <w:t>RESPONSIBILITY</w:t>
            </w:r>
          </w:p>
          <w:p w14:paraId="63F724E6" w14:textId="77777777" w:rsidR="00F04481" w:rsidRPr="007233E4" w:rsidRDefault="00F04481" w:rsidP="000561A2">
            <w:pPr>
              <w:pStyle w:val="a2"/>
              <w:spacing w:before="20" w:after="20"/>
              <w:rPr>
                <w:rFonts w:ascii="Heiti SC Light" w:eastAsia="Heiti SC Light"/>
                <w:color w:val="BFBFBF" w:themeColor="background1" w:themeShade="BF"/>
                <w:sz w:val="8"/>
                <w:szCs w:val="8"/>
                <w:lang w:eastAsia="zh-CN"/>
              </w:rPr>
            </w:pPr>
          </w:p>
        </w:tc>
        <w:tc>
          <w:tcPr>
            <w:tcW w:w="5528" w:type="dxa"/>
          </w:tcPr>
          <w:p w14:paraId="0146D468" w14:textId="75EC948A" w:rsidR="00F04481" w:rsidRPr="00271DBC" w:rsidRDefault="0085399F" w:rsidP="00F04481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/>
                <w:sz w:val="18"/>
                <w:szCs w:val="18"/>
              </w:rPr>
              <w:t>Develop</w:t>
            </w:r>
            <w:r w:rsidR="00FA4BC6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Mebox iOS a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pp using swift with other 3 people </w:t>
            </w:r>
          </w:p>
          <w:p w14:paraId="11AD564B" w14:textId="77777777" w:rsidR="00F04481" w:rsidRPr="00D4739B" w:rsidRDefault="00F1070D" w:rsidP="00D4739B">
            <w:pPr>
              <w:pStyle w:val="21"/>
              <w:spacing w:beforeLines="20" w:before="48" w:afterLines="20" w:after="48" w:line="276" w:lineRule="auto"/>
              <w:ind w:leftChars="71" w:left="142"/>
              <w:rPr>
                <w:rFonts w:ascii="Heiti SC Light" w:eastAsia="Heiti SC Light"/>
                <w:b w:val="0"/>
                <w:bCs w:val="0"/>
              </w:rPr>
            </w:pPr>
            <w:r w:rsidRPr="00D4739B">
              <w:rPr>
                <w:rFonts w:ascii="Heiti SC Light" w:eastAsia="Heiti SC Light" w:hint="eastAsia"/>
                <w:b w:val="0"/>
                <w:bCs w:val="0"/>
                <w:sz w:val="18"/>
                <w:szCs w:val="18"/>
              </w:rPr>
              <w:t>Responsible for pay module</w:t>
            </w:r>
            <w:r w:rsidR="00E13DA2" w:rsidRPr="00D4739B">
              <w:rPr>
                <w:rFonts w:ascii="Heiti SC Light" w:eastAsia="Heiti SC Light" w:hint="eastAsia"/>
                <w:b w:val="0"/>
                <w:bCs w:val="0"/>
                <w:sz w:val="18"/>
                <w:szCs w:val="18"/>
              </w:rPr>
              <w:t xml:space="preserve"> and completed bill module</w:t>
            </w:r>
            <w:r w:rsidR="00E13DA2" w:rsidRPr="00D4739B">
              <w:rPr>
                <w:rFonts w:ascii="Heiti SC Light" w:eastAsia="Heiti SC Light" w:hint="eastAsia"/>
                <w:b w:val="0"/>
                <w:bCs w:val="0"/>
              </w:rPr>
              <w:t xml:space="preserve"> </w:t>
            </w:r>
          </w:p>
          <w:p w14:paraId="1B4F83D1" w14:textId="65162124" w:rsidR="00F57174" w:rsidRPr="00D4739B" w:rsidRDefault="00F57174" w:rsidP="00D4739B">
            <w:pPr>
              <w:pStyle w:val="a2"/>
              <w:spacing w:before="20" w:after="20" w:line="276" w:lineRule="auto"/>
              <w:ind w:leftChars="68" w:left="136"/>
              <w:rPr>
                <w:w w:val="80"/>
                <w:lang w:eastAsia="zh-CN"/>
              </w:rPr>
            </w:pPr>
            <w:r w:rsidRPr="00D4739B">
              <w:rPr>
                <w:rFonts w:ascii="Heiti SC Light" w:eastAsia="Heiti SC Light" w:hint="eastAsia"/>
                <w:w w:val="84"/>
                <w:sz w:val="18"/>
                <w:szCs w:val="18"/>
              </w:rPr>
              <w:t>Responsible for</w:t>
            </w:r>
            <w:r w:rsidR="00D4739B" w:rsidRPr="00D4739B">
              <w:rPr>
                <w:rFonts w:ascii="Heiti SC Light" w:eastAsia="Heiti SC Light" w:hint="eastAsia"/>
                <w:w w:val="84"/>
                <w:sz w:val="18"/>
                <w:szCs w:val="18"/>
              </w:rPr>
              <w:t xml:space="preserve"> operation backend web pages and payment web pages</w:t>
            </w:r>
          </w:p>
        </w:tc>
      </w:tr>
      <w:tr w:rsidR="00F04481" w14:paraId="04F7A1B2" w14:textId="77777777" w:rsidTr="00047C13">
        <w:trPr>
          <w:trHeight w:val="1310"/>
        </w:trPr>
        <w:tc>
          <w:tcPr>
            <w:tcW w:w="1423" w:type="dxa"/>
            <w:gridSpan w:val="3"/>
            <w:shd w:val="clear" w:color="auto" w:fill="FFFFFF" w:themeFill="background1"/>
          </w:tcPr>
          <w:p w14:paraId="1E970146" w14:textId="77777777" w:rsidR="00F04481" w:rsidRDefault="00F04481" w:rsidP="00F04481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/>
                <w:b/>
                <w:color w:val="003465"/>
              </w:rPr>
            </w:pPr>
            <w:r>
              <w:rPr>
                <w:rFonts w:ascii="Heiti SC Light" w:eastAsia="Heiti SC Light" w:hint="eastAsia"/>
                <w:b/>
                <w:color w:val="003465"/>
              </w:rPr>
              <w:t>TECHNICAL</w:t>
            </w:r>
          </w:p>
          <w:p w14:paraId="1D1B05D0" w14:textId="2218A8BB" w:rsidR="00F04481" w:rsidRPr="00353658" w:rsidRDefault="00F04481" w:rsidP="00F04481">
            <w:pPr>
              <w:pStyle w:val="a2"/>
              <w:spacing w:before="20" w:after="20"/>
              <w:jc w:val="right"/>
              <w:rPr>
                <w:rFonts w:ascii="Heiti SC Light" w:eastAsia="Heiti SC Light"/>
                <w:b/>
                <w:color w:val="003465"/>
              </w:rPr>
            </w:pPr>
            <w:r>
              <w:rPr>
                <w:rFonts w:ascii="Heiti SC Light" w:eastAsia="Heiti SC Light" w:hint="eastAsia"/>
                <w:b/>
                <w:color w:val="003465"/>
              </w:rPr>
              <w:t xml:space="preserve"> POINTS</w:t>
            </w:r>
          </w:p>
        </w:tc>
        <w:tc>
          <w:tcPr>
            <w:tcW w:w="5528" w:type="dxa"/>
          </w:tcPr>
          <w:p w14:paraId="3364AD9C" w14:textId="48C89367" w:rsidR="00F04481" w:rsidRDefault="0085399F" w:rsidP="00F04481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Transform from </w:t>
            </w:r>
            <w:r w:rsidR="00F04481" w:rsidRPr="00271DBC">
              <w:rPr>
                <w:rFonts w:ascii="Heiti SC Light" w:eastAsia="Heiti SC Light" w:hint="eastAsia"/>
                <w:sz w:val="18"/>
                <w:szCs w:val="18"/>
              </w:rPr>
              <w:t>Objective-C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to </w:t>
            </w:r>
            <w:r w:rsidR="00F04481" w:rsidRPr="00271DBC">
              <w:rPr>
                <w:rFonts w:ascii="Heiti SC Light" w:eastAsia="Heiti SC Light" w:hint="eastAsia"/>
                <w:sz w:val="18"/>
                <w:szCs w:val="18"/>
              </w:rPr>
              <w:t>Swift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in two weeks</w:t>
            </w:r>
          </w:p>
          <w:p w14:paraId="52F34D95" w14:textId="38CBDAB7" w:rsidR="00020D1E" w:rsidRPr="00271DBC" w:rsidRDefault="00020D1E" w:rsidP="00F04481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>
              <w:rPr>
                <w:rFonts w:ascii="Heiti SC Light" w:eastAsia="Heiti SC Light" w:hint="eastAsia"/>
                <w:sz w:val="18"/>
                <w:szCs w:val="18"/>
              </w:rPr>
              <w:t>Learn languages and techniques of Web construction</w:t>
            </w:r>
          </w:p>
          <w:p w14:paraId="3864F910" w14:textId="3B8DCBF7" w:rsidR="00F04481" w:rsidRPr="00271DBC" w:rsidRDefault="00E13DA2" w:rsidP="00F04481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Integrate Alipay </w:t>
            </w:r>
            <w:r w:rsidR="00F04481" w:rsidRPr="00271DBC">
              <w:rPr>
                <w:rFonts w:ascii="Heiti SC Light" w:eastAsia="Heiti SC Light" w:hint="eastAsia"/>
                <w:sz w:val="18"/>
                <w:szCs w:val="18"/>
              </w:rPr>
              <w:t>SDK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independently</w:t>
            </w:r>
          </w:p>
          <w:p w14:paraId="14B3A7EB" w14:textId="7E787E1A" w:rsidR="00F04481" w:rsidRPr="00271DBC" w:rsidRDefault="00E13DA2" w:rsidP="00F04481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>Interaction with the server, parsing JSON data</w:t>
            </w:r>
          </w:p>
          <w:p w14:paraId="30BAAFD1" w14:textId="77B76D91" w:rsidR="00F04481" w:rsidRPr="00D4739B" w:rsidRDefault="00893418" w:rsidP="00047C13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  <w:lang w:eastAsia="zh-CN"/>
              </w:rPr>
            </w:pPr>
            <w:r w:rsidRPr="00D4739B">
              <w:rPr>
                <w:rFonts w:ascii="Heiti SC Light" w:eastAsia="Heiti SC Light"/>
                <w:sz w:val="18"/>
                <w:szCs w:val="18"/>
              </w:rPr>
              <w:t>U</w:t>
            </w:r>
            <w:r w:rsidR="00D4739B" w:rsidRPr="00D4739B">
              <w:rPr>
                <w:rFonts w:ascii="Heiti SC Light" w:eastAsia="Heiti SC Light" w:hint="eastAsia"/>
                <w:sz w:val="18"/>
                <w:szCs w:val="18"/>
              </w:rPr>
              <w:t>sage</w:t>
            </w:r>
            <w:r w:rsidRPr="00D4739B">
              <w:rPr>
                <w:rFonts w:ascii="Heiti SC Light" w:eastAsia="Heiti SC Light" w:hint="eastAsia"/>
                <w:sz w:val="18"/>
                <w:szCs w:val="18"/>
              </w:rPr>
              <w:t xml:space="preserve"> of </w:t>
            </w:r>
            <w:r w:rsidR="00D4739B" w:rsidRPr="00D4739B">
              <w:rPr>
                <w:rFonts w:ascii="Heiti SC Light" w:eastAsia="Heiti SC Light" w:hint="eastAsia"/>
                <w:sz w:val="18"/>
                <w:szCs w:val="18"/>
              </w:rPr>
              <w:t>frame</w:t>
            </w:r>
            <w:r w:rsidR="00020D1E">
              <w:rPr>
                <w:rFonts w:ascii="Heiti SC Light" w:eastAsia="Heiti SC Light" w:hint="eastAsia"/>
                <w:sz w:val="18"/>
                <w:szCs w:val="18"/>
              </w:rPr>
              <w:t>work</w:t>
            </w:r>
            <w:r w:rsidR="00D4739B" w:rsidRPr="00D4739B">
              <w:rPr>
                <w:rFonts w:ascii="Heiti SC Light" w:eastAsia="Heiti SC Light" w:hint="eastAsia"/>
                <w:sz w:val="18"/>
                <w:szCs w:val="18"/>
              </w:rPr>
              <w:t xml:space="preserve">s and </w:t>
            </w:r>
            <w:r w:rsidRPr="00D4739B">
              <w:rPr>
                <w:rFonts w:ascii="Heiti SC Light" w:eastAsia="Heiti SC Light" w:hint="eastAsia"/>
                <w:sz w:val="18"/>
                <w:szCs w:val="18"/>
              </w:rPr>
              <w:t>many third-party libraries (</w:t>
            </w:r>
            <w:r w:rsidR="00F04481" w:rsidRPr="00D4739B">
              <w:rPr>
                <w:rFonts w:ascii="Heiti SC Light" w:eastAsia="Heiti SC Light" w:hint="eastAsia"/>
                <w:sz w:val="18"/>
                <w:szCs w:val="18"/>
              </w:rPr>
              <w:t>Alamofire</w:t>
            </w:r>
            <w:r w:rsidR="00F1070D" w:rsidRPr="00D4739B">
              <w:rPr>
                <w:rFonts w:ascii="Heiti SC Light" w:eastAsia="Heiti SC Light" w:hint="eastAsia"/>
                <w:sz w:val="18"/>
                <w:szCs w:val="18"/>
              </w:rPr>
              <w:t xml:space="preserve">, </w:t>
            </w:r>
            <w:r w:rsidR="00F04481" w:rsidRPr="00D4739B">
              <w:rPr>
                <w:rFonts w:ascii="Heiti SC Light" w:eastAsia="Heiti SC Light" w:hint="eastAsia"/>
                <w:sz w:val="18"/>
                <w:szCs w:val="18"/>
              </w:rPr>
              <w:t>SwiftyJSON</w:t>
            </w:r>
            <w:r w:rsidR="00F1070D" w:rsidRPr="00D4739B">
              <w:rPr>
                <w:rFonts w:ascii="Heiti SC Light" w:eastAsia="Heiti SC Light" w:hint="eastAsia"/>
                <w:sz w:val="18"/>
                <w:szCs w:val="18"/>
              </w:rPr>
              <w:t xml:space="preserve">, </w:t>
            </w:r>
            <w:r w:rsidR="00F04481" w:rsidRPr="00D4739B">
              <w:rPr>
                <w:rFonts w:ascii="Heiti SC Light" w:eastAsia="Heiti SC Light" w:hint="eastAsia"/>
                <w:sz w:val="18"/>
                <w:szCs w:val="18"/>
              </w:rPr>
              <w:t>MJRefresh</w:t>
            </w:r>
            <w:r w:rsidR="00F1070D" w:rsidRPr="00D4739B">
              <w:rPr>
                <w:rFonts w:ascii="Heiti SC Light" w:eastAsia="Heiti SC Light" w:hint="eastAsia"/>
                <w:sz w:val="18"/>
                <w:szCs w:val="18"/>
              </w:rPr>
              <w:t xml:space="preserve">, </w:t>
            </w:r>
            <w:r w:rsidR="00D4739B" w:rsidRPr="00D4739B">
              <w:rPr>
                <w:rFonts w:ascii="Heiti SC Light" w:eastAsia="Heiti SC Light" w:hint="eastAsia"/>
              </w:rPr>
              <w:t>Bootstrap</w:t>
            </w:r>
            <w:r w:rsidR="00020D1E">
              <w:rPr>
                <w:rFonts w:ascii="Heiti SC Light" w:eastAsia="Heiti SC Light" w:hint="eastAsia"/>
              </w:rPr>
              <w:t>, e</w:t>
            </w:r>
            <w:r w:rsidR="00F1070D" w:rsidRPr="00D4739B">
              <w:rPr>
                <w:rFonts w:ascii="Heiti SC Light" w:eastAsia="Heiti SC Light" w:hint="eastAsia"/>
                <w:sz w:val="18"/>
                <w:szCs w:val="18"/>
              </w:rPr>
              <w:t>tc</w:t>
            </w:r>
            <w:r w:rsidR="00020D1E">
              <w:rPr>
                <w:rFonts w:ascii="Heiti SC Light" w:eastAsia="Heiti SC Light" w:hint="eastAsia"/>
                <w:sz w:val="18"/>
                <w:szCs w:val="18"/>
              </w:rPr>
              <w:t>.</w:t>
            </w:r>
            <w:r w:rsidRPr="00D4739B">
              <w:rPr>
                <w:rFonts w:ascii="Heiti SC Light" w:eastAsia="Heiti SC Light" w:hint="eastAsia"/>
                <w:sz w:val="18"/>
                <w:szCs w:val="18"/>
              </w:rPr>
              <w:t>)</w:t>
            </w:r>
          </w:p>
        </w:tc>
      </w:tr>
      <w:tr w:rsidR="00F04481" w14:paraId="232182BB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535B13F5" w14:textId="5B363B0E" w:rsidR="00F04481" w:rsidRPr="00801C7E" w:rsidRDefault="00F04481" w:rsidP="00801C7E">
            <w:pPr>
              <w:pStyle w:val="a2"/>
              <w:wordWrap w:val="0"/>
              <w:spacing w:before="20" w:after="20"/>
              <w:ind w:leftChars="-4" w:left="-8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  <w:lang w:eastAsia="zh-CN"/>
              </w:rPr>
            </w:pPr>
            <w:r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</w:rPr>
              <w:t>2016.0</w:t>
            </w:r>
            <w:r w:rsidR="009319FB"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</w:rPr>
              <w:t>1</w:t>
            </w:r>
            <w:r w:rsidRPr="00801C7E"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  <w:lang w:eastAsia="zh-CN"/>
              </w:rPr>
              <w:t>-</w:t>
            </w:r>
            <w:r w:rsidRPr="00801C7E"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</w:rPr>
              <w:t>2016.04</w:t>
            </w:r>
          </w:p>
        </w:tc>
        <w:tc>
          <w:tcPr>
            <w:tcW w:w="5528" w:type="dxa"/>
          </w:tcPr>
          <w:p w14:paraId="32EF5876" w14:textId="7D0A88DB" w:rsidR="00F04481" w:rsidRPr="006D0D0F" w:rsidRDefault="00F04481" w:rsidP="006D0D0F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b/>
                <w:color w:val="003465"/>
                <w:w w:val="90"/>
                <w:sz w:val="24"/>
                <w:szCs w:val="24"/>
                <w:lang w:eastAsia="zh-CN"/>
              </w:rPr>
            </w:pPr>
            <w:r w:rsidRPr="006D0D0F">
              <w:rPr>
                <w:rFonts w:ascii="Heiti SC Light" w:eastAsia="Heiti SC Light" w:hint="eastAsia"/>
                <w:b/>
                <w:color w:val="003465"/>
                <w:w w:val="90"/>
                <w:sz w:val="24"/>
                <w:szCs w:val="24"/>
              </w:rPr>
              <w:t xml:space="preserve">FindCat App Demo </w:t>
            </w:r>
            <w:r w:rsidRPr="006D0D0F">
              <w:rPr>
                <w:rFonts w:ascii="Heiti SC Light" w:eastAsia="Heiti SC Light" w:hint="eastAsia"/>
                <w:b/>
                <w:color w:val="003465"/>
                <w:w w:val="90"/>
                <w:sz w:val="24"/>
                <w:szCs w:val="24"/>
                <w:lang w:eastAsia="zh-CN"/>
              </w:rPr>
              <w:t xml:space="preserve">| </w:t>
            </w:r>
            <w:r w:rsidR="006D0D0F" w:rsidRPr="006D0D0F">
              <w:rPr>
                <w:rFonts w:ascii="Heiti SC Light" w:eastAsia="Heiti SC Light" w:hint="eastAsia"/>
                <w:b/>
                <w:color w:val="003465"/>
                <w:w w:val="90"/>
                <w:sz w:val="24"/>
                <w:szCs w:val="24"/>
                <w:lang w:eastAsia="zh-CN"/>
              </w:rPr>
              <w:t>Independent Development</w:t>
            </w:r>
          </w:p>
        </w:tc>
      </w:tr>
      <w:tr w:rsidR="00A916C8" w14:paraId="1D63B2EB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69D97151" w14:textId="37D4F1DC" w:rsidR="00A916C8" w:rsidRDefault="00A916C8" w:rsidP="00801C7E">
            <w:pPr>
              <w:pStyle w:val="a2"/>
              <w:wordWrap w:val="0"/>
              <w:spacing w:before="20" w:after="20"/>
              <w:ind w:leftChars="-4" w:left="-8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</w:rPr>
            </w:pPr>
            <w:r w:rsidRPr="00F04481">
              <w:rPr>
                <w:rFonts w:ascii="Heiti SC Light" w:eastAsia="Heiti SC Light" w:hint="eastAsia"/>
                <w:b/>
                <w:color w:val="003465"/>
                <w:w w:val="90"/>
                <w:szCs w:val="20"/>
                <w:lang w:eastAsia="zh-CN"/>
              </w:rPr>
              <w:t>INTRODUCTION</w:t>
            </w:r>
          </w:p>
        </w:tc>
        <w:tc>
          <w:tcPr>
            <w:tcW w:w="5528" w:type="dxa"/>
          </w:tcPr>
          <w:p w14:paraId="55DD1461" w14:textId="4912AA06" w:rsidR="00A916C8" w:rsidRPr="00271DBC" w:rsidRDefault="00A916C8" w:rsidP="006D0D0F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b/>
                <w:color w:val="003465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>FindCat</w:t>
            </w:r>
            <w:r w:rsidR="00FA4BC6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is a map a</w:t>
            </w:r>
            <w:r w:rsidR="006D0D0F" w:rsidRPr="00271DBC">
              <w:rPr>
                <w:rFonts w:ascii="Heiti SC Light" w:eastAsia="Heiti SC Light" w:hint="eastAsia"/>
                <w:sz w:val="18"/>
                <w:szCs w:val="18"/>
              </w:rPr>
              <w:t>pp for tagging locations of cats you meet.</w:t>
            </w:r>
          </w:p>
        </w:tc>
      </w:tr>
      <w:tr w:rsidR="00A916C8" w14:paraId="14059DD1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7F4F4A9A" w14:textId="77777777" w:rsidR="00A916C8" w:rsidRPr="00F04481" w:rsidRDefault="00A916C8" w:rsidP="00A916C8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/>
                <w:w w:val="90"/>
              </w:rPr>
            </w:pPr>
            <w:r w:rsidRPr="00F04481">
              <w:rPr>
                <w:rFonts w:ascii="Heiti SC Light" w:eastAsia="Heiti SC Light" w:hint="eastAsia"/>
                <w:b/>
                <w:color w:val="003465"/>
                <w:w w:val="90"/>
              </w:rPr>
              <w:t>RESPONSIBILITY</w:t>
            </w:r>
          </w:p>
          <w:p w14:paraId="723C9F06" w14:textId="77777777" w:rsidR="00A916C8" w:rsidRDefault="00A916C8" w:rsidP="00801C7E">
            <w:pPr>
              <w:pStyle w:val="a2"/>
              <w:wordWrap w:val="0"/>
              <w:spacing w:before="20" w:after="20"/>
              <w:ind w:leftChars="-4" w:left="-8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</w:rPr>
            </w:pPr>
          </w:p>
        </w:tc>
        <w:tc>
          <w:tcPr>
            <w:tcW w:w="5528" w:type="dxa"/>
          </w:tcPr>
          <w:p w14:paraId="2EA44F3B" w14:textId="77777777" w:rsidR="00020D1E" w:rsidRDefault="006D0D0F" w:rsidP="00020D1E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  <w:lang w:eastAsia="zh-CN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>Design the product framework and major function</w:t>
            </w:r>
            <w:r w:rsidR="00F57174">
              <w:rPr>
                <w:rFonts w:ascii="Heiti SC Light" w:eastAsia="Heiti SC Light" w:hint="eastAsia"/>
                <w:sz w:val="18"/>
                <w:szCs w:val="18"/>
                <w:lang w:eastAsia="zh-CN"/>
              </w:rPr>
              <w:t xml:space="preserve">. </w:t>
            </w:r>
            <w:r w:rsidR="00FA4BC6" w:rsidRPr="00271DBC">
              <w:rPr>
                <w:rFonts w:ascii="Heiti SC Light" w:eastAsia="Heiti SC Light" w:hint="eastAsia"/>
                <w:sz w:val="18"/>
                <w:szCs w:val="18"/>
              </w:rPr>
              <w:t>Create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</w:t>
            </w:r>
            <w:r w:rsidR="00FA4BC6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app 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prototypes and </w:t>
            </w:r>
            <w:r w:rsidR="00FA4BC6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draw 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>UI details</w:t>
            </w:r>
            <w:r w:rsidR="00F57174">
              <w:rPr>
                <w:rFonts w:ascii="Heiti SC Light" w:eastAsia="Heiti SC Light" w:hint="eastAsia"/>
                <w:sz w:val="18"/>
                <w:szCs w:val="18"/>
              </w:rPr>
              <w:t>.</w:t>
            </w:r>
            <w:r w:rsidR="00F57174">
              <w:rPr>
                <w:rFonts w:ascii="Heiti SC Light" w:eastAsia="Heiti SC Light" w:hint="eastAsia"/>
                <w:sz w:val="18"/>
                <w:szCs w:val="18"/>
                <w:lang w:eastAsia="zh-CN"/>
              </w:rPr>
              <w:t xml:space="preserve"> </w:t>
            </w:r>
          </w:p>
          <w:p w14:paraId="1AADAE54" w14:textId="70804EFE" w:rsidR="00A916C8" w:rsidRPr="00F57174" w:rsidRDefault="00FA4BC6" w:rsidP="00020D1E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  <w:lang w:eastAsia="zh-CN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Develop FindCat app using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Objective-C</w:t>
            </w:r>
          </w:p>
        </w:tc>
      </w:tr>
      <w:tr w:rsidR="00A916C8" w14:paraId="7C11FFEA" w14:textId="77777777" w:rsidTr="00F57174">
        <w:trPr>
          <w:trHeight w:val="1482"/>
        </w:trPr>
        <w:tc>
          <w:tcPr>
            <w:tcW w:w="1423" w:type="dxa"/>
            <w:gridSpan w:val="3"/>
            <w:shd w:val="clear" w:color="auto" w:fill="FFFFFF" w:themeFill="background1"/>
          </w:tcPr>
          <w:p w14:paraId="1FEDF34D" w14:textId="77777777" w:rsidR="00A916C8" w:rsidRDefault="00A916C8" w:rsidP="00A916C8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/>
                <w:b/>
                <w:color w:val="003465"/>
              </w:rPr>
            </w:pPr>
            <w:r>
              <w:rPr>
                <w:rFonts w:ascii="Heiti SC Light" w:eastAsia="Heiti SC Light" w:hint="eastAsia"/>
                <w:b/>
                <w:color w:val="003465"/>
              </w:rPr>
              <w:t>TECHNICAL</w:t>
            </w:r>
          </w:p>
          <w:p w14:paraId="0D45DC44" w14:textId="069BA678" w:rsidR="00A916C8" w:rsidRDefault="00A916C8" w:rsidP="00801C7E">
            <w:pPr>
              <w:pStyle w:val="a2"/>
              <w:wordWrap w:val="0"/>
              <w:spacing w:before="20" w:after="20"/>
              <w:ind w:leftChars="-4" w:left="-8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</w:rPr>
            </w:pPr>
            <w:r>
              <w:rPr>
                <w:rFonts w:ascii="Heiti SC Light" w:eastAsia="Heiti SC Light" w:hint="eastAsia"/>
                <w:b/>
                <w:color w:val="003465"/>
              </w:rPr>
              <w:t xml:space="preserve"> POINTS</w:t>
            </w:r>
          </w:p>
        </w:tc>
        <w:tc>
          <w:tcPr>
            <w:tcW w:w="5528" w:type="dxa"/>
          </w:tcPr>
          <w:p w14:paraId="5DF08B0F" w14:textId="40891AE9" w:rsidR="00A916C8" w:rsidRPr="00271DBC" w:rsidRDefault="00B37CD3" w:rsidP="00A916C8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>Zero-based l</w:t>
            </w:r>
            <w:r w:rsidR="009A0B4D" w:rsidRPr="00271DBC">
              <w:rPr>
                <w:rFonts w:ascii="Heiti SC Light" w:eastAsia="Heiti SC Light" w:hint="eastAsia"/>
                <w:sz w:val="18"/>
                <w:szCs w:val="18"/>
              </w:rPr>
              <w:t>earn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ing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Objective-C</w:t>
            </w:r>
            <w:r w:rsidR="009A0B4D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and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Cocoa Touch</w:t>
            </w:r>
          </w:p>
          <w:p w14:paraId="7013A22D" w14:textId="2646DFAF" w:rsidR="00A916C8" w:rsidRPr="00271DBC" w:rsidRDefault="00B37CD3" w:rsidP="00A916C8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w w:val="90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Use </w:t>
            </w:r>
            <w:r w:rsidR="00A916C8" w:rsidRPr="00271DBC">
              <w:rPr>
                <w:rFonts w:ascii="Heiti SC Light" w:eastAsia="Heiti SC Light" w:hint="eastAsia"/>
                <w:w w:val="90"/>
                <w:sz w:val="18"/>
                <w:szCs w:val="18"/>
              </w:rPr>
              <w:t>MapKit</w:t>
            </w:r>
            <w:r w:rsidRPr="00271DBC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and </w:t>
            </w:r>
            <w:r w:rsidR="00A916C8" w:rsidRPr="00271DBC">
              <w:rPr>
                <w:rFonts w:ascii="Heiti SC Light" w:eastAsia="Heiti SC Light" w:hint="eastAsia"/>
                <w:w w:val="90"/>
                <w:sz w:val="18"/>
                <w:szCs w:val="18"/>
              </w:rPr>
              <w:t>CoreLocation</w:t>
            </w:r>
            <w:r w:rsidRPr="00271DBC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framework for location and display</w:t>
            </w:r>
          </w:p>
          <w:p w14:paraId="3C418F7C" w14:textId="677B8EB2" w:rsidR="00A916C8" w:rsidRPr="00271DBC" w:rsidRDefault="00B37CD3" w:rsidP="00A916C8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Use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CoreData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 framework for data local storage</w:t>
            </w:r>
          </w:p>
          <w:p w14:paraId="3A2A5AB2" w14:textId="51560E09" w:rsidR="00A916C8" w:rsidRPr="00271DBC" w:rsidRDefault="00D81BD6" w:rsidP="00D81BD6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sz w:val="18"/>
                <w:szCs w:val="18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>Use s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toryboard</w:t>
            </w:r>
            <w:r w:rsidRPr="00271DBC">
              <w:rPr>
                <w:rFonts w:ascii="Heiti SC Light" w:eastAsia="Heiti SC Light" w:hint="eastAsia"/>
                <w:sz w:val="18"/>
                <w:szCs w:val="18"/>
              </w:rPr>
              <w:t>, xib and custom UI controls</w:t>
            </w:r>
          </w:p>
          <w:p w14:paraId="4C1FD3ED" w14:textId="2A7AA108" w:rsidR="00A916C8" w:rsidRPr="00AA5FB5" w:rsidRDefault="00AC6FBF" w:rsidP="00B37CD3">
            <w:pPr>
              <w:pStyle w:val="a2"/>
              <w:spacing w:before="20" w:after="20"/>
              <w:ind w:leftChars="71" w:left="142"/>
              <w:rPr>
                <w:rFonts w:ascii="Heiti SC Light" w:eastAsia="Heiti SC Light"/>
                <w:b/>
                <w:color w:val="003465"/>
                <w:sz w:val="24"/>
                <w:szCs w:val="24"/>
              </w:rPr>
            </w:pPr>
            <w:r w:rsidRPr="00271DBC">
              <w:rPr>
                <w:rFonts w:ascii="Heiti SC Light" w:eastAsia="Heiti SC Light" w:hint="eastAsia"/>
                <w:sz w:val="18"/>
                <w:szCs w:val="18"/>
              </w:rPr>
              <w:t xml:space="preserve">Use design mode </w:t>
            </w:r>
            <w:r w:rsidR="00B37CD3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like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MVC</w:t>
            </w:r>
            <w:r w:rsidR="00B37CD3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,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Delegate</w:t>
            </w:r>
            <w:r w:rsidR="00B37CD3" w:rsidRPr="00271DBC">
              <w:rPr>
                <w:rFonts w:ascii="Heiti SC Light" w:eastAsia="Heiti SC Light" w:hint="eastAsia"/>
                <w:sz w:val="18"/>
                <w:szCs w:val="18"/>
              </w:rPr>
              <w:t xml:space="preserve">, </w:t>
            </w:r>
            <w:r w:rsidR="00A916C8" w:rsidRPr="00271DBC">
              <w:rPr>
                <w:rFonts w:ascii="Heiti SC Light" w:eastAsia="Heiti SC Light" w:hint="eastAsia"/>
                <w:sz w:val="18"/>
                <w:szCs w:val="18"/>
              </w:rPr>
              <w:t>Notification</w:t>
            </w:r>
            <w:r w:rsidR="00B37CD3" w:rsidRPr="00271DBC">
              <w:rPr>
                <w:rFonts w:ascii="Heiti SC Light" w:eastAsia="Heiti SC Light" w:hint="eastAsia"/>
                <w:sz w:val="18"/>
                <w:szCs w:val="18"/>
              </w:rPr>
              <w:t>, etc</w:t>
            </w:r>
          </w:p>
        </w:tc>
      </w:tr>
      <w:tr w:rsidR="00A916C8" w14:paraId="78D6892F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5145A70D" w14:textId="07E46C35" w:rsidR="00A916C8" w:rsidRPr="00801C7E" w:rsidRDefault="009319FB" w:rsidP="00801C7E">
            <w:pPr>
              <w:pStyle w:val="21"/>
              <w:wordWrap w:val="0"/>
              <w:spacing w:beforeLines="20" w:before="48" w:afterLines="20" w:after="48"/>
              <w:ind w:leftChars="-4" w:left="-8"/>
              <w:jc w:val="right"/>
              <w:rPr>
                <w:rFonts w:ascii="Heiti SC Light" w:eastAsia="Heiti SC Light"/>
                <w:b w:val="0"/>
                <w:color w:val="BFBFBF" w:themeColor="background1" w:themeShade="BF"/>
                <w:w w:val="90"/>
              </w:rPr>
            </w:pPr>
            <w:r>
              <w:rPr>
                <w:rFonts w:ascii="Heiti SC Light" w:eastAsia="Heiti SC Light" w:hint="eastAsia"/>
                <w:b w:val="0"/>
                <w:color w:val="BFBFBF" w:themeColor="background1" w:themeShade="BF"/>
                <w:w w:val="90"/>
              </w:rPr>
              <w:t>2014.09-2015</w:t>
            </w:r>
            <w:r w:rsidR="00A916C8" w:rsidRPr="00801C7E">
              <w:rPr>
                <w:rFonts w:ascii="Heiti SC Light" w:eastAsia="Heiti SC Light" w:hint="eastAsia"/>
                <w:b w:val="0"/>
                <w:color w:val="BFBFBF" w:themeColor="background1" w:themeShade="BF"/>
                <w:w w:val="90"/>
              </w:rPr>
              <w:t>.12</w:t>
            </w:r>
          </w:p>
        </w:tc>
        <w:tc>
          <w:tcPr>
            <w:tcW w:w="5528" w:type="dxa"/>
          </w:tcPr>
          <w:p w14:paraId="78268558" w14:textId="6B783E8B" w:rsidR="00A916C8" w:rsidRPr="00D36B78" w:rsidRDefault="00A916C8" w:rsidP="00EB0A01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</w:rPr>
            </w:pPr>
            <w:r>
              <w:rPr>
                <w:rFonts w:ascii="Heiti SC Light" w:eastAsia="Heiti SC Light" w:hint="eastAsia"/>
                <w:color w:val="003465"/>
                <w:sz w:val="24"/>
                <w:szCs w:val="24"/>
              </w:rPr>
              <w:t>Ambient Noise Tomography</w:t>
            </w:r>
            <w:r w:rsidRPr="00D36B78">
              <w:rPr>
                <w:rFonts w:ascii="Heiti SC Light" w:eastAsia="Heiti SC Light" w:hint="eastAsia"/>
                <w:color w:val="003465"/>
                <w:sz w:val="24"/>
                <w:szCs w:val="24"/>
              </w:rPr>
              <w:t xml:space="preserve"> | </w:t>
            </w:r>
            <w:r>
              <w:rPr>
                <w:rFonts w:ascii="Heiti SC Light" w:eastAsia="Heiti SC Light" w:hint="eastAsia"/>
                <w:color w:val="003465"/>
                <w:sz w:val="24"/>
                <w:szCs w:val="24"/>
              </w:rPr>
              <w:t>Earth Physics</w:t>
            </w:r>
          </w:p>
        </w:tc>
      </w:tr>
      <w:tr w:rsidR="00A916C8" w14:paraId="515394AA" w14:textId="77777777" w:rsidTr="00020D1E">
        <w:trPr>
          <w:trHeight w:val="262"/>
        </w:trPr>
        <w:tc>
          <w:tcPr>
            <w:tcW w:w="1423" w:type="dxa"/>
            <w:gridSpan w:val="3"/>
            <w:shd w:val="clear" w:color="auto" w:fill="FFFFFF" w:themeFill="background1"/>
          </w:tcPr>
          <w:p w14:paraId="4B3CB693" w14:textId="43B90162" w:rsidR="00A916C8" w:rsidRPr="009A0B4D" w:rsidRDefault="00A916C8" w:rsidP="00801C7E">
            <w:pPr>
              <w:pStyle w:val="21"/>
              <w:wordWrap w:val="0"/>
              <w:spacing w:beforeLines="20" w:before="48" w:afterLines="20" w:after="48"/>
              <w:ind w:leftChars="-4" w:left="-8"/>
              <w:jc w:val="right"/>
              <w:rPr>
                <w:rFonts w:ascii="Heiti SC Light" w:eastAsia="Heiti SC Light"/>
                <w:color w:val="BFBFBF" w:themeColor="background1" w:themeShade="BF"/>
                <w:w w:val="90"/>
              </w:rPr>
            </w:pPr>
            <w:r w:rsidRPr="009A0B4D">
              <w:rPr>
                <w:rFonts w:ascii="Heiti SC Light" w:eastAsia="Heiti SC Light" w:hint="eastAsia"/>
                <w:color w:val="003465"/>
                <w:w w:val="90"/>
                <w:lang w:eastAsia="zh-CN"/>
              </w:rPr>
              <w:t>INTRODUCTION</w:t>
            </w:r>
          </w:p>
        </w:tc>
        <w:tc>
          <w:tcPr>
            <w:tcW w:w="5528" w:type="dxa"/>
          </w:tcPr>
          <w:p w14:paraId="7334F2CD" w14:textId="3FAFE9DB" w:rsidR="00A916C8" w:rsidRPr="00AB66AD" w:rsidRDefault="00FA4BC6" w:rsidP="00FA4BC6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bCs w:val="0"/>
                <w:color w:val="auto"/>
                <w:w w:val="80"/>
                <w:sz w:val="18"/>
                <w:szCs w:val="18"/>
              </w:rPr>
            </w:pPr>
            <w:r w:rsidRPr="00AB66AD">
              <w:rPr>
                <w:rFonts w:ascii="Heiti SC Light" w:eastAsia="Heiti SC Light" w:hint="eastAsia"/>
                <w:b w:val="0"/>
                <w:bCs w:val="0"/>
                <w:color w:val="auto"/>
                <w:w w:val="80"/>
                <w:sz w:val="18"/>
                <w:szCs w:val="18"/>
              </w:rPr>
              <w:t>Research of crust and upper mantle structure in East Asia using ambient noise</w:t>
            </w:r>
          </w:p>
        </w:tc>
      </w:tr>
      <w:tr w:rsidR="00A916C8" w14:paraId="2F23BBA9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2B76D356" w14:textId="77777777" w:rsidR="00A916C8" w:rsidRPr="00F04481" w:rsidRDefault="00A916C8" w:rsidP="00A916C8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/>
                <w:w w:val="90"/>
              </w:rPr>
            </w:pPr>
            <w:r w:rsidRPr="00F04481">
              <w:rPr>
                <w:rFonts w:ascii="Heiti SC Light" w:eastAsia="Heiti SC Light" w:hint="eastAsia"/>
                <w:b/>
                <w:color w:val="003465"/>
                <w:w w:val="90"/>
              </w:rPr>
              <w:t>RESPONSIBILITY</w:t>
            </w:r>
          </w:p>
          <w:p w14:paraId="0BBEFB11" w14:textId="77777777" w:rsidR="00A916C8" w:rsidRPr="00801C7E" w:rsidRDefault="00A916C8" w:rsidP="00801C7E">
            <w:pPr>
              <w:pStyle w:val="21"/>
              <w:wordWrap w:val="0"/>
              <w:spacing w:beforeLines="20" w:before="48" w:afterLines="20" w:after="48"/>
              <w:ind w:leftChars="-4" w:left="-8"/>
              <w:jc w:val="right"/>
              <w:rPr>
                <w:rFonts w:ascii="Heiti SC Light" w:eastAsia="Heiti SC Light"/>
                <w:b w:val="0"/>
                <w:color w:val="BFBFBF" w:themeColor="background1" w:themeShade="BF"/>
                <w:w w:val="90"/>
              </w:rPr>
            </w:pPr>
          </w:p>
        </w:tc>
        <w:tc>
          <w:tcPr>
            <w:tcW w:w="5528" w:type="dxa"/>
          </w:tcPr>
          <w:p w14:paraId="6EB77BB8" w14:textId="3E835525" w:rsidR="00A916C8" w:rsidRPr="004212A0" w:rsidRDefault="00147A07" w:rsidP="00A916C8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b w:val="0"/>
                <w:color w:val="auto"/>
                <w:sz w:val="18"/>
                <w:szCs w:val="18"/>
              </w:rPr>
            </w:pPr>
            <w:r w:rsidRPr="004212A0">
              <w:rPr>
                <w:rFonts w:ascii="Heiti SC Light" w:eastAsia="Heiti SC Light" w:hint="eastAsia"/>
                <w:b w:val="0"/>
                <w:color w:val="auto"/>
                <w:sz w:val="18"/>
                <w:szCs w:val="18"/>
              </w:rPr>
              <w:t xml:space="preserve">Use cross-correalation method for the </w:t>
            </w:r>
            <w:r w:rsidR="004212A0" w:rsidRPr="004212A0">
              <w:rPr>
                <w:rFonts w:ascii="Heiti SC Light" w:eastAsia="Heiti SC Light" w:hint="eastAsia"/>
                <w:b w:val="0"/>
                <w:color w:val="auto"/>
                <w:sz w:val="18"/>
                <w:szCs w:val="18"/>
              </w:rPr>
              <w:t>extraction of surfac</w:t>
            </w:r>
            <w:r w:rsidR="00F9390D" w:rsidRPr="004212A0">
              <w:rPr>
                <w:rFonts w:ascii="Heiti SC Light" w:eastAsia="Heiti SC Light" w:hint="eastAsia"/>
                <w:b w:val="0"/>
                <w:color w:val="auto"/>
                <w:sz w:val="18"/>
                <w:szCs w:val="18"/>
              </w:rPr>
              <w:t>e wave signal from ambient noise</w:t>
            </w:r>
          </w:p>
          <w:p w14:paraId="101235FC" w14:textId="7A8EDD0D" w:rsidR="00A916C8" w:rsidRPr="00020D1E" w:rsidRDefault="004212A0" w:rsidP="00F9390D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b w:val="0"/>
                <w:bCs w:val="0"/>
                <w:color w:val="auto"/>
                <w:w w:val="76"/>
                <w:sz w:val="18"/>
                <w:szCs w:val="18"/>
              </w:rPr>
            </w:pPr>
            <w:r w:rsidRPr="00020D1E">
              <w:rPr>
                <w:rFonts w:ascii="Heiti SC Light" w:eastAsia="Heiti SC Light" w:hint="eastAsia"/>
                <w:b w:val="0"/>
                <w:bCs w:val="0"/>
                <w:color w:val="auto"/>
                <w:w w:val="76"/>
                <w:sz w:val="18"/>
                <w:szCs w:val="18"/>
              </w:rPr>
              <w:t>Surface wave tomography to get</w:t>
            </w:r>
            <w:r w:rsidR="00F9390D" w:rsidRPr="00020D1E">
              <w:rPr>
                <w:rFonts w:ascii="Heiti SC Light" w:eastAsia="Heiti SC Light" w:hint="eastAsia"/>
                <w:b w:val="0"/>
                <w:bCs w:val="0"/>
                <w:color w:val="auto"/>
                <w:w w:val="76"/>
                <w:sz w:val="18"/>
                <w:szCs w:val="18"/>
              </w:rPr>
              <w:t xml:space="preserve"> the S-wave velocity structure in different depths</w:t>
            </w:r>
          </w:p>
          <w:p w14:paraId="38B266EF" w14:textId="788E5424" w:rsidR="00A916C8" w:rsidRPr="00FA4BC6" w:rsidRDefault="00F9390D" w:rsidP="00F9390D">
            <w:pPr>
              <w:pStyle w:val="21"/>
              <w:spacing w:beforeLines="20" w:before="48" w:afterLines="20" w:after="48"/>
              <w:ind w:leftChars="71" w:left="142"/>
              <w:rPr>
                <w:rFonts w:ascii="Heiti SC Light" w:eastAsia="Heiti SC Light"/>
                <w:color w:val="auto"/>
                <w:sz w:val="24"/>
                <w:szCs w:val="24"/>
              </w:rPr>
            </w:pPr>
            <w:r w:rsidRPr="004212A0">
              <w:rPr>
                <w:rFonts w:ascii="Heiti SC Light" w:eastAsia="Heiti SC Light" w:hint="eastAsia"/>
                <w:b w:val="0"/>
                <w:color w:val="auto"/>
                <w:sz w:val="18"/>
                <w:szCs w:val="18"/>
              </w:rPr>
              <w:t>Geological explanation for velocity distribution maps</w:t>
            </w:r>
          </w:p>
        </w:tc>
      </w:tr>
      <w:tr w:rsidR="00A916C8" w14:paraId="3A9136A5" w14:textId="77777777" w:rsidTr="006A05C2">
        <w:tc>
          <w:tcPr>
            <w:tcW w:w="1423" w:type="dxa"/>
            <w:gridSpan w:val="3"/>
            <w:shd w:val="clear" w:color="auto" w:fill="FFFFFF" w:themeFill="background1"/>
          </w:tcPr>
          <w:p w14:paraId="08964FB4" w14:textId="77777777" w:rsidR="00A916C8" w:rsidRPr="004212A0" w:rsidRDefault="00A916C8" w:rsidP="00A916C8">
            <w:pPr>
              <w:pStyle w:val="a2"/>
              <w:wordWrap w:val="0"/>
              <w:spacing w:before="20" w:after="20"/>
              <w:jc w:val="right"/>
              <w:rPr>
                <w:rFonts w:ascii="Heiti SC Light" w:eastAsia="Heiti SC Light"/>
                <w:b/>
                <w:color w:val="003465"/>
              </w:rPr>
            </w:pPr>
            <w:r w:rsidRPr="004212A0">
              <w:rPr>
                <w:rFonts w:ascii="Heiti SC Light" w:eastAsia="Heiti SC Light" w:hint="eastAsia"/>
                <w:b/>
                <w:color w:val="003465"/>
              </w:rPr>
              <w:t>TECHNICAL</w:t>
            </w:r>
          </w:p>
          <w:p w14:paraId="5A2F2F08" w14:textId="097C6E7B" w:rsidR="00A916C8" w:rsidRPr="00801C7E" w:rsidRDefault="00A916C8" w:rsidP="00801C7E">
            <w:pPr>
              <w:pStyle w:val="21"/>
              <w:wordWrap w:val="0"/>
              <w:spacing w:beforeLines="20" w:before="48" w:afterLines="20" w:after="48"/>
              <w:ind w:leftChars="-4" w:left="-8"/>
              <w:jc w:val="right"/>
              <w:rPr>
                <w:rFonts w:ascii="Heiti SC Light" w:eastAsia="Heiti SC Light"/>
                <w:b w:val="0"/>
                <w:color w:val="BFBFBF" w:themeColor="background1" w:themeShade="BF"/>
                <w:w w:val="90"/>
              </w:rPr>
            </w:pPr>
            <w:r w:rsidRPr="004212A0">
              <w:rPr>
                <w:rFonts w:ascii="Heiti SC Light" w:eastAsia="Heiti SC Light" w:hint="eastAsia"/>
                <w:color w:val="003465"/>
              </w:rPr>
              <w:t xml:space="preserve"> POINTS</w:t>
            </w:r>
          </w:p>
        </w:tc>
        <w:tc>
          <w:tcPr>
            <w:tcW w:w="5528" w:type="dxa"/>
          </w:tcPr>
          <w:p w14:paraId="5F2C1E3F" w14:textId="3172786F" w:rsidR="00A916C8" w:rsidRPr="00020D1E" w:rsidRDefault="00F9390D" w:rsidP="00020D1E">
            <w:pPr>
              <w:pStyle w:val="21"/>
              <w:spacing w:beforeLines="20" w:before="48" w:afterLines="20" w:after="48" w:line="300" w:lineRule="auto"/>
              <w:ind w:leftChars="70" w:left="140"/>
              <w:rPr>
                <w:rFonts w:ascii="Heiti SC Light" w:eastAsia="Heiti SC Light"/>
                <w:b w:val="0"/>
                <w:sz w:val="18"/>
                <w:szCs w:val="18"/>
                <w:lang w:eastAsia="zh-CN"/>
              </w:rPr>
            </w:pPr>
            <w:r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 xml:space="preserve">Programming with </w:t>
            </w:r>
            <w:r w:rsidR="00A916C8"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>Linux</w:t>
            </w:r>
            <w:r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 xml:space="preserve">, data calculation with </w:t>
            </w:r>
            <w:r w:rsidR="00A916C8"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>C</w:t>
            </w:r>
            <w:r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 xml:space="preserve"> and </w:t>
            </w:r>
            <w:r w:rsidR="00A916C8"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>Fortran</w:t>
            </w:r>
            <w:r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 xml:space="preserve">, data processing with </w:t>
            </w:r>
            <w:r w:rsidR="00A916C8"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>Perl</w:t>
            </w:r>
            <w:r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 xml:space="preserve"> and </w:t>
            </w:r>
            <w:r w:rsidR="00A916C8" w:rsidRPr="004212A0">
              <w:rPr>
                <w:rFonts w:ascii="Heiti SC Light" w:eastAsia="Heiti SC Light" w:hint="eastAsia"/>
                <w:b w:val="0"/>
                <w:sz w:val="18"/>
                <w:szCs w:val="18"/>
              </w:rPr>
              <w:t>Shell</w:t>
            </w:r>
            <w:r w:rsidR="00020D1E">
              <w:rPr>
                <w:rFonts w:ascii="Heiti SC Light" w:eastAsia="Heiti SC Light" w:hint="eastAsia"/>
                <w:b w:val="0"/>
                <w:sz w:val="18"/>
                <w:szCs w:val="18"/>
              </w:rPr>
              <w:t>. Convert seismic waves to velocity distribution maps in study area.</w:t>
            </w:r>
          </w:p>
        </w:tc>
      </w:tr>
    </w:tbl>
    <w:p w14:paraId="1AD100D3" w14:textId="77777777" w:rsidR="000561A2" w:rsidRPr="0088013C" w:rsidRDefault="000561A2" w:rsidP="006E1302">
      <w:pPr>
        <w:spacing w:line="240" w:lineRule="auto"/>
        <w:rPr>
          <w:sz w:val="12"/>
          <w:szCs w:val="12"/>
          <w:lang w:eastAsia="zh-CN"/>
        </w:rPr>
      </w:pPr>
    </w:p>
    <w:tbl>
      <w:tblPr>
        <w:tblW w:w="11566" w:type="pct"/>
        <w:tblInd w:w="-279" w:type="dxa"/>
        <w:tblBorders>
          <w:left w:val="single" w:sz="4" w:space="0" w:color="DEDED7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"/>
        <w:gridCol w:w="288"/>
        <w:gridCol w:w="1037"/>
        <w:gridCol w:w="5479"/>
      </w:tblGrid>
      <w:tr w:rsidR="000561A2" w:rsidRPr="007630BB" w14:paraId="27B2B68D" w14:textId="77777777" w:rsidTr="00020D1E">
        <w:trPr>
          <w:trHeight w:val="522"/>
        </w:trPr>
        <w:tc>
          <w:tcPr>
            <w:tcW w:w="147" w:type="dxa"/>
            <w:shd w:val="clear" w:color="auto" w:fill="003465"/>
          </w:tcPr>
          <w:p w14:paraId="48F07FCB" w14:textId="77777777" w:rsidR="000561A2" w:rsidRPr="00F03652" w:rsidRDefault="000561A2" w:rsidP="000561A2">
            <w:pPr>
              <w:spacing w:beforeLines="20" w:before="48" w:afterLines="20" w:after="48"/>
              <w:ind w:leftChars="-4" w:left="-8"/>
              <w:rPr>
                <w:sz w:val="32"/>
                <w:szCs w:val="32"/>
              </w:rPr>
            </w:pPr>
          </w:p>
        </w:tc>
        <w:tc>
          <w:tcPr>
            <w:tcW w:w="288" w:type="dxa"/>
          </w:tcPr>
          <w:p w14:paraId="4D637BD7" w14:textId="77777777" w:rsidR="000561A2" w:rsidRPr="00F03652" w:rsidRDefault="000561A2" w:rsidP="000561A2">
            <w:pPr>
              <w:spacing w:beforeLines="20" w:before="48" w:afterLines="20" w:after="48"/>
              <w:ind w:leftChars="-4" w:left="-8"/>
              <w:rPr>
                <w:sz w:val="32"/>
                <w:szCs w:val="32"/>
              </w:rPr>
            </w:pPr>
          </w:p>
        </w:tc>
        <w:tc>
          <w:tcPr>
            <w:tcW w:w="6516" w:type="dxa"/>
            <w:gridSpan w:val="2"/>
          </w:tcPr>
          <w:p w14:paraId="7C92D2ED" w14:textId="76895412" w:rsidR="000561A2" w:rsidRPr="00F03652" w:rsidRDefault="000561A2" w:rsidP="000561A2">
            <w:pPr>
              <w:pStyle w:val="1"/>
              <w:spacing w:beforeLines="20" w:before="48" w:afterLines="20" w:after="48"/>
              <w:rPr>
                <w:rFonts w:ascii="Heiti SC Light" w:eastAsia="Heiti SC Light"/>
                <w:color w:val="003465"/>
                <w:sz w:val="32"/>
                <w:szCs w:val="32"/>
                <w:lang w:val="zh-CN" w:eastAsia="zh-CN"/>
              </w:rPr>
            </w:pPr>
            <w:r>
              <w:rPr>
                <w:rFonts w:ascii="Heiti SC Light" w:eastAsia="Heiti SC Light" w:hint="eastAsia"/>
                <w:color w:val="003465"/>
                <w:sz w:val="32"/>
                <w:szCs w:val="32"/>
                <w:lang w:val="zh-CN" w:eastAsia="zh-CN"/>
              </w:rPr>
              <w:t>AWARDS</w:t>
            </w:r>
          </w:p>
        </w:tc>
      </w:tr>
      <w:tr w:rsidR="00801C7E" w:rsidRPr="007630BB" w14:paraId="48881C47" w14:textId="77777777" w:rsidTr="006A05C2">
        <w:trPr>
          <w:trHeight w:val="619"/>
        </w:trPr>
        <w:tc>
          <w:tcPr>
            <w:tcW w:w="1472" w:type="dxa"/>
            <w:gridSpan w:val="3"/>
            <w:shd w:val="clear" w:color="auto" w:fill="FFFFFF" w:themeFill="background1"/>
          </w:tcPr>
          <w:p w14:paraId="73DDA6FE" w14:textId="3FA142C7" w:rsidR="00801C7E" w:rsidRPr="00801C7E" w:rsidRDefault="00801C7E" w:rsidP="00801C7E">
            <w:pPr>
              <w:pStyle w:val="a2"/>
              <w:tabs>
                <w:tab w:val="left" w:pos="3514"/>
              </w:tabs>
              <w:spacing w:beforeLines="20" w:before="48" w:afterLines="20" w:after="48" w:line="240" w:lineRule="auto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  <w:szCs w:val="20"/>
                <w:lang w:eastAsia="zh-CN"/>
              </w:rPr>
            </w:pPr>
            <w:r w:rsidRPr="00801C7E"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  <w:szCs w:val="20"/>
                <w:lang w:eastAsia="zh-CN"/>
              </w:rPr>
              <w:t>2016.04-Present</w:t>
            </w:r>
          </w:p>
        </w:tc>
        <w:tc>
          <w:tcPr>
            <w:tcW w:w="5479" w:type="dxa"/>
          </w:tcPr>
          <w:p w14:paraId="65300EA1" w14:textId="77777777" w:rsidR="00562657" w:rsidRPr="00AB66AD" w:rsidRDefault="00801C7E" w:rsidP="00FA4BC6">
            <w:pPr>
              <w:pStyle w:val="a2"/>
              <w:spacing w:beforeLines="20" w:before="48" w:afterLines="20" w:after="48"/>
              <w:ind w:leftChars="71" w:left="142"/>
              <w:rPr>
                <w:rFonts w:ascii="Heiti SC Light" w:eastAsia="Heiti SC Light" w:hAnsi="Arial" w:cs="Arial"/>
                <w:color w:val="191919"/>
                <w:w w:val="90"/>
                <w:sz w:val="18"/>
                <w:szCs w:val="18"/>
              </w:rPr>
            </w:pPr>
            <w:r w:rsidRPr="00AB66AD">
              <w:rPr>
                <w:rFonts w:ascii="Heiti SC Light" w:eastAsia="Heiti SC Light"/>
                <w:w w:val="90"/>
                <w:sz w:val="18"/>
                <w:szCs w:val="18"/>
              </w:rPr>
              <w:t>“</w:t>
            </w:r>
            <w:r w:rsidRPr="00AB66AD">
              <w:rPr>
                <w:rFonts w:ascii="Heiti SC Light" w:eastAsia="Heiti SC Light" w:hint="eastAsia"/>
                <w:w w:val="90"/>
                <w:sz w:val="18"/>
                <w:szCs w:val="18"/>
                <w:lang w:eastAsia="zh-CN"/>
              </w:rPr>
              <w:t>Youth</w:t>
            </w:r>
            <w:r w:rsidRPr="00AB66AD">
              <w:rPr>
                <w:rFonts w:ascii="Heiti SC Light" w:eastAsia="Heiti SC Light"/>
                <w:w w:val="90"/>
                <w:sz w:val="18"/>
                <w:szCs w:val="18"/>
              </w:rPr>
              <w:t>”</w:t>
            </w:r>
            <w:r w:rsidRPr="00AB66AD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AB66AD">
              <w:rPr>
                <w:rFonts w:ascii="Heiti SC Light" w:eastAsia="Heiti SC Light" w:hAnsi="Arial" w:cs="Arial" w:hint="eastAsia"/>
                <w:color w:val="191919"/>
                <w:w w:val="90"/>
                <w:sz w:val="18"/>
                <w:szCs w:val="18"/>
              </w:rPr>
              <w:t xml:space="preserve">National </w:t>
            </w:r>
            <w:r w:rsidRPr="00AB66AD">
              <w:rPr>
                <w:rFonts w:ascii="Heiti SC Light" w:eastAsia="Heiti SC Light" w:hAnsi="Helvetica Neue" w:cs="Helvetica Neue" w:hint="eastAsia"/>
                <w:color w:val="4E4E4E"/>
                <w:w w:val="90"/>
                <w:sz w:val="18"/>
                <w:szCs w:val="18"/>
              </w:rPr>
              <w:t>College Student</w:t>
            </w:r>
            <w:r w:rsidRPr="00AB66AD">
              <w:rPr>
                <w:rFonts w:ascii="Heiti SC Light" w:eastAsia="Heiti SC Light" w:hAnsi="Arial" w:cs="Arial" w:hint="eastAsia"/>
                <w:color w:val="191919"/>
                <w:w w:val="90"/>
                <w:sz w:val="18"/>
                <w:szCs w:val="18"/>
              </w:rPr>
              <w:t xml:space="preserve"> Business Plan Competition</w:t>
            </w:r>
          </w:p>
          <w:p w14:paraId="060352B2" w14:textId="7FAE2C59" w:rsidR="00801C7E" w:rsidRPr="00562657" w:rsidRDefault="00801C7E" w:rsidP="00FA4BC6">
            <w:pPr>
              <w:pStyle w:val="a2"/>
              <w:spacing w:beforeLines="20" w:before="48" w:afterLines="20" w:after="48"/>
              <w:ind w:leftChars="71" w:left="142"/>
              <w:rPr>
                <w:rFonts w:ascii="Heiti SC Light" w:eastAsia="Heiti SC Light"/>
                <w:w w:val="90"/>
                <w:szCs w:val="20"/>
              </w:rPr>
            </w:pPr>
            <w:r w:rsidRPr="00AB66AD">
              <w:rPr>
                <w:rFonts w:ascii="Heiti SC Light" w:eastAsia="Heiti SC Light" w:hint="eastAsia"/>
                <w:sz w:val="18"/>
                <w:szCs w:val="18"/>
              </w:rPr>
              <w:t xml:space="preserve"> </w:t>
            </w:r>
            <w:r w:rsidR="00562657" w:rsidRPr="00AB66AD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Mebox    </w:t>
            </w:r>
            <w:r w:rsidRPr="00AB66AD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  Jiangsu Province </w:t>
            </w:r>
            <w:r w:rsidRPr="00AB66AD">
              <w:rPr>
                <w:rFonts w:ascii="Heiti SC Light" w:eastAsia="Heiti SC Light" w:hAnsi="Arial" w:cs="Arial" w:hint="eastAsia"/>
                <w:color w:val="191919"/>
                <w:w w:val="90"/>
                <w:sz w:val="18"/>
                <w:szCs w:val="18"/>
              </w:rPr>
              <w:t>Final Gold Medal</w:t>
            </w:r>
          </w:p>
        </w:tc>
      </w:tr>
      <w:tr w:rsidR="00801C7E" w:rsidRPr="007630BB" w14:paraId="1C9152DD" w14:textId="77777777" w:rsidTr="006A05C2">
        <w:trPr>
          <w:trHeight w:val="370"/>
        </w:trPr>
        <w:tc>
          <w:tcPr>
            <w:tcW w:w="1472" w:type="dxa"/>
            <w:gridSpan w:val="3"/>
            <w:shd w:val="clear" w:color="auto" w:fill="FFFFFF" w:themeFill="background1"/>
          </w:tcPr>
          <w:p w14:paraId="7655844D" w14:textId="7CAA8EE5" w:rsidR="00801C7E" w:rsidRPr="00801C7E" w:rsidRDefault="00801C7E" w:rsidP="00801C7E">
            <w:pPr>
              <w:pStyle w:val="a2"/>
              <w:tabs>
                <w:tab w:val="left" w:pos="3514"/>
              </w:tabs>
              <w:wordWrap w:val="0"/>
              <w:spacing w:beforeLines="20" w:before="48" w:afterLines="20" w:after="48" w:line="240" w:lineRule="auto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  <w:szCs w:val="20"/>
                <w:lang w:eastAsia="zh-CN"/>
              </w:rPr>
            </w:pPr>
            <w:r w:rsidRPr="00801C7E"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  <w:szCs w:val="20"/>
                <w:lang w:eastAsia="zh-CN"/>
              </w:rPr>
              <w:t>2014.09-Present</w:t>
            </w:r>
          </w:p>
        </w:tc>
        <w:tc>
          <w:tcPr>
            <w:tcW w:w="5479" w:type="dxa"/>
          </w:tcPr>
          <w:p w14:paraId="49C16D77" w14:textId="05746285" w:rsidR="00801C7E" w:rsidRPr="007A513F" w:rsidRDefault="00801C7E" w:rsidP="007A513F">
            <w:pPr>
              <w:pStyle w:val="a2"/>
              <w:spacing w:beforeLines="20" w:before="48" w:afterLines="20" w:after="48"/>
              <w:ind w:leftChars="70" w:left="140"/>
              <w:rPr>
                <w:rFonts w:ascii="Heiti SC Light" w:eastAsia="Heiti SC Light"/>
                <w:w w:val="90"/>
                <w:sz w:val="18"/>
                <w:szCs w:val="18"/>
              </w:rPr>
            </w:pPr>
            <w:r w:rsidRPr="007A513F">
              <w:rPr>
                <w:rFonts w:ascii="Heiti SC Light" w:eastAsia="Heiti SC Light" w:hAnsi="Arial" w:cs="Arial" w:hint="eastAsia"/>
                <w:color w:val="262626"/>
                <w:w w:val="90"/>
                <w:sz w:val="18"/>
                <w:szCs w:val="18"/>
              </w:rPr>
              <w:t>Academic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</w:rPr>
              <w:t>(1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st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   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</w:rPr>
              <w:t>People</w:t>
            </w:r>
            <w:r w:rsidRPr="007A513F">
              <w:rPr>
                <w:rFonts w:ascii="Heiti SC Light" w:eastAsia="Heiti SC Light"/>
                <w:w w:val="90"/>
                <w:sz w:val="18"/>
                <w:szCs w:val="18"/>
              </w:rPr>
              <w:t>’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</w:rPr>
              <w:t>s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</w:rPr>
              <w:t>(2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nd</w:t>
            </w:r>
            <w:r w:rsidRPr="007A513F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</w:t>
            </w:r>
          </w:p>
        </w:tc>
      </w:tr>
      <w:tr w:rsidR="00801C7E" w:rsidRPr="007630BB" w14:paraId="3E63114B" w14:textId="77777777" w:rsidTr="006A05C2">
        <w:trPr>
          <w:trHeight w:val="1115"/>
        </w:trPr>
        <w:tc>
          <w:tcPr>
            <w:tcW w:w="1472" w:type="dxa"/>
            <w:gridSpan w:val="3"/>
            <w:shd w:val="clear" w:color="auto" w:fill="FFFFFF" w:themeFill="background1"/>
          </w:tcPr>
          <w:p w14:paraId="5CA88887" w14:textId="2D8152A4" w:rsidR="00801C7E" w:rsidRPr="00801C7E" w:rsidRDefault="00801C7E" w:rsidP="00801C7E">
            <w:pPr>
              <w:pStyle w:val="a2"/>
              <w:tabs>
                <w:tab w:val="left" w:pos="3514"/>
              </w:tabs>
              <w:wordWrap w:val="0"/>
              <w:spacing w:beforeLines="20" w:before="48" w:afterLines="20" w:after="48" w:line="240" w:lineRule="auto"/>
              <w:ind w:leftChars="-4" w:left="-8"/>
              <w:jc w:val="right"/>
              <w:rPr>
                <w:rFonts w:ascii="Heiti SC Light" w:eastAsia="Heiti SC Light"/>
                <w:b/>
                <w:color w:val="BFBFBF" w:themeColor="background1" w:themeShade="BF"/>
                <w:w w:val="90"/>
                <w:szCs w:val="20"/>
                <w:lang w:eastAsia="zh-CN"/>
              </w:rPr>
            </w:pPr>
            <w:r w:rsidRPr="00801C7E">
              <w:rPr>
                <w:rFonts w:ascii="Heiti SC Light" w:eastAsia="Heiti SC Light" w:hint="eastAsia"/>
                <w:b/>
                <w:color w:val="BFBFBF" w:themeColor="background1" w:themeShade="BF"/>
                <w:w w:val="90"/>
                <w:szCs w:val="20"/>
                <w:lang w:eastAsia="zh-CN"/>
              </w:rPr>
              <w:t>2010.09-2014.06</w:t>
            </w:r>
          </w:p>
          <w:p w14:paraId="488A8845" w14:textId="77777777" w:rsidR="00801C7E" w:rsidRPr="00C66CBB" w:rsidRDefault="00801C7E" w:rsidP="000561A2">
            <w:pPr>
              <w:pStyle w:val="a2"/>
              <w:tabs>
                <w:tab w:val="left" w:pos="3514"/>
              </w:tabs>
              <w:spacing w:beforeLines="20" w:before="48" w:afterLines="20" w:after="48" w:line="240" w:lineRule="auto"/>
              <w:ind w:leftChars="-4" w:left="-8"/>
              <w:jc w:val="right"/>
              <w:rPr>
                <w:rFonts w:ascii="Heiti SC Light" w:eastAsia="Heiti SC Light"/>
                <w:b/>
                <w:color w:val="BFBFBF" w:themeColor="background1" w:themeShade="BF"/>
                <w:szCs w:val="20"/>
                <w:lang w:eastAsia="zh-CN"/>
              </w:rPr>
            </w:pPr>
            <w:r>
              <w:rPr>
                <w:rFonts w:ascii="Heiti SC Light" w:eastAsia="Heiti SC Light" w:hint="eastAsia"/>
                <w:b/>
                <w:color w:val="BFBFBF" w:themeColor="background1" w:themeShade="BF"/>
                <w:szCs w:val="20"/>
                <w:lang w:eastAsia="zh-CN"/>
              </w:rPr>
              <w:t xml:space="preserve">     </w:t>
            </w:r>
          </w:p>
        </w:tc>
        <w:tc>
          <w:tcPr>
            <w:tcW w:w="5479" w:type="dxa"/>
          </w:tcPr>
          <w:p w14:paraId="1B37BBB4" w14:textId="5F7ED395" w:rsidR="00801C7E" w:rsidRPr="00252424" w:rsidRDefault="00801C7E" w:rsidP="00087708">
            <w:pPr>
              <w:pStyle w:val="a2"/>
              <w:spacing w:beforeLines="20" w:before="48" w:afterLines="20" w:after="48"/>
              <w:ind w:leftChars="70" w:left="140"/>
              <w:rPr>
                <w:rFonts w:ascii="Heiti SC Light" w:eastAsia="Heiti SC Light"/>
                <w:w w:val="90"/>
                <w:sz w:val="18"/>
                <w:szCs w:val="18"/>
              </w:rPr>
            </w:pP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Guanghua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(1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st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  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People</w:t>
            </w:r>
            <w:r w:rsidRPr="00252424">
              <w:rPr>
                <w:rFonts w:ascii="Heiti SC Light" w:eastAsia="Heiti SC Light"/>
                <w:w w:val="90"/>
                <w:sz w:val="18"/>
                <w:szCs w:val="18"/>
              </w:rPr>
              <w:t>’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s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(2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nd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</w:t>
            </w:r>
          </w:p>
          <w:p w14:paraId="0A8CE0C3" w14:textId="2DDBE02B" w:rsidR="00801C7E" w:rsidRPr="00252424" w:rsidRDefault="00801C7E" w:rsidP="000561A2">
            <w:pPr>
              <w:pStyle w:val="a2"/>
              <w:spacing w:beforeLines="20" w:before="48" w:afterLines="20" w:after="48"/>
              <w:ind w:leftChars="70" w:left="140"/>
              <w:rPr>
                <w:rFonts w:ascii="Heiti SC Light" w:eastAsia="Heiti SC Light"/>
                <w:w w:val="90"/>
                <w:sz w:val="18"/>
                <w:szCs w:val="18"/>
              </w:rPr>
            </w:pP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Runtian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(1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st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    People</w:t>
            </w:r>
            <w:r w:rsidRPr="00252424">
              <w:rPr>
                <w:rFonts w:ascii="Heiti SC Light" w:eastAsia="Heiti SC Light"/>
                <w:w w:val="90"/>
                <w:sz w:val="18"/>
                <w:szCs w:val="18"/>
              </w:rPr>
              <w:t>’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s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(1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st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</w:t>
            </w:r>
          </w:p>
          <w:p w14:paraId="6E07DAD5" w14:textId="3CA555DD" w:rsidR="00801C7E" w:rsidRPr="00FE6D33" w:rsidRDefault="00801C7E" w:rsidP="00087708">
            <w:pPr>
              <w:pStyle w:val="a2"/>
              <w:spacing w:beforeLines="20" w:before="48" w:afterLines="20" w:after="48"/>
              <w:ind w:leftChars="70" w:left="140"/>
              <w:rPr>
                <w:rFonts w:ascii="Heiti SC Light" w:eastAsia="Heiti SC Light"/>
              </w:rPr>
            </w:pP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People</w:t>
            </w:r>
            <w:r w:rsidRPr="00252424">
              <w:rPr>
                <w:rFonts w:ascii="Heiti SC Light" w:eastAsia="Heiti SC Light"/>
                <w:w w:val="90"/>
                <w:sz w:val="18"/>
                <w:szCs w:val="18"/>
              </w:rPr>
              <w:t>’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s Scholarship</w:t>
            </w:r>
            <w:r w:rsidR="00FB0FE5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>(1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  <w:vertAlign w:val="superscript"/>
              </w:rPr>
              <w:t>st</w:t>
            </w:r>
            <w:r w:rsidRPr="00252424">
              <w:rPr>
                <w:rFonts w:ascii="Heiti SC Light" w:eastAsia="Heiti SC Light" w:hint="eastAsia"/>
                <w:w w:val="90"/>
                <w:sz w:val="18"/>
                <w:szCs w:val="18"/>
              </w:rPr>
              <w:t xml:space="preserve"> grade)</w:t>
            </w:r>
          </w:p>
        </w:tc>
      </w:tr>
    </w:tbl>
    <w:p w14:paraId="2E8BEC2E" w14:textId="77777777" w:rsidR="000561A2" w:rsidRDefault="000561A2" w:rsidP="00D96A30">
      <w:pPr>
        <w:spacing w:line="240" w:lineRule="auto"/>
        <w:rPr>
          <w:rFonts w:hint="eastAsia"/>
          <w:lang w:eastAsia="zh-CN"/>
        </w:rPr>
      </w:pPr>
      <w:bookmarkStart w:id="0" w:name="_GoBack"/>
      <w:bookmarkEnd w:id="0"/>
    </w:p>
    <w:sectPr w:rsidR="000561A2" w:rsidSect="00DC4D8F">
      <w:headerReference w:type="first" r:id="rId9"/>
      <w:type w:val="oddPage"/>
      <w:pgSz w:w="11909" w:h="16834" w:code="9"/>
      <w:pgMar w:top="720" w:right="720" w:bottom="720" w:left="720" w:header="720" w:footer="720" w:gutter="0"/>
      <w:cols w:num="2" w:space="869" w:equalWidth="0">
        <w:col w:w="3000" w:space="869"/>
        <w:col w:w="660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F3B674" w14:textId="77777777" w:rsidR="00D4739B" w:rsidRDefault="00D4739B">
      <w:pPr>
        <w:spacing w:line="240" w:lineRule="auto"/>
      </w:pPr>
      <w:r>
        <w:separator/>
      </w:r>
    </w:p>
  </w:endnote>
  <w:endnote w:type="continuationSeparator" w:id="0">
    <w:p w14:paraId="06F919CA" w14:textId="77777777" w:rsidR="00D4739B" w:rsidRDefault="00D47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246C27" w14:textId="77777777" w:rsidR="00D4739B" w:rsidRDefault="00D4739B">
      <w:pPr>
        <w:spacing w:line="240" w:lineRule="auto"/>
      </w:pPr>
      <w:r>
        <w:separator/>
      </w:r>
    </w:p>
  </w:footnote>
  <w:footnote w:type="continuationSeparator" w:id="0">
    <w:p w14:paraId="1E344FF2" w14:textId="77777777" w:rsidR="00D4739B" w:rsidRDefault="00D473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A04AA" w14:textId="2C398F4E" w:rsidR="00D4739B" w:rsidRPr="002716C8" w:rsidRDefault="00D4739B" w:rsidP="003658A8">
    <w:pPr>
      <w:pStyle w:val="a8"/>
      <w:pBdr>
        <w:bottom w:val="single" w:sz="4" w:space="0" w:color="ABB9D6" w:themeColor="accent2" w:themeTint="99"/>
      </w:pBdr>
      <w:rPr>
        <w:rFonts w:ascii="Heiti SC Light" w:eastAsia="Heiti SC Light"/>
        <w:sz w:val="40"/>
        <w:szCs w:val="40"/>
        <w:lang w:eastAsia="zh-CN"/>
      </w:rPr>
    </w:pPr>
    <w:r>
      <w:rPr>
        <w:rFonts w:ascii="Heiti SC Light" w:eastAsia="Heiti SC Light" w:hint="eastAsia"/>
        <w:sz w:val="40"/>
        <w:szCs w:val="40"/>
        <w:lang w:eastAsia="zh-CN"/>
      </w:rPr>
      <w:t>Wang Qing</w:t>
    </w:r>
  </w:p>
  <w:p w14:paraId="0241D696" w14:textId="650E41D8" w:rsidR="00D4739B" w:rsidRPr="002716C8" w:rsidRDefault="00D4739B" w:rsidP="003658A8">
    <w:pPr>
      <w:pBdr>
        <w:bottom w:val="single" w:sz="4" w:space="0" w:color="ABB9D6" w:themeColor="accent2" w:themeTint="99"/>
      </w:pBdr>
      <w:rPr>
        <w:rFonts w:ascii="Heiti SC Light" w:eastAsia="Heiti SC Light" w:hAnsiTheme="majorEastAsia"/>
        <w:szCs w:val="20"/>
        <w:lang w:val="zh-CN" w:eastAsia="zh-CN"/>
      </w:rPr>
    </w:pPr>
    <w:r>
      <w:rPr>
        <w:rFonts w:ascii="Heiti SC Light" w:eastAsia="Heiti SC Light" w:hAnsiTheme="majorEastAsia" w:hint="eastAsia"/>
        <w:szCs w:val="20"/>
      </w:rPr>
      <w:t>Apply Position</w:t>
    </w:r>
    <w:r w:rsidRPr="002716C8">
      <w:rPr>
        <w:rFonts w:ascii="Heiti SC Light" w:eastAsia="Heiti SC Light" w:hAnsiTheme="majorEastAsia" w:hint="eastAsia"/>
        <w:szCs w:val="20"/>
      </w:rPr>
      <w:t>：iOS</w:t>
    </w:r>
    <w:r>
      <w:rPr>
        <w:rFonts w:ascii="Heiti SC Light" w:eastAsia="Heiti SC Light" w:hAnsiTheme="majorEastAsia" w:hint="eastAsia"/>
        <w:szCs w:val="20"/>
      </w:rPr>
      <w:t xml:space="preserve"> Development</w:t>
    </w:r>
    <w:r w:rsidRPr="002716C8">
      <w:rPr>
        <w:rFonts w:ascii="Heiti SC Light" w:eastAsia="Heiti SC Light" w:hAnsiTheme="majorEastAsia" w:hint="eastAsia"/>
        <w:szCs w:val="20"/>
      </w:rPr>
      <w:br/>
    </w:r>
    <w:r>
      <w:rPr>
        <w:rFonts w:ascii="Heiti SC Light" w:eastAsia="Heiti SC Light" w:hAnsiTheme="majorEastAsia" w:hint="eastAsia"/>
        <w:szCs w:val="20"/>
        <w:lang w:val="zh-CN" w:eastAsia="zh-CN"/>
      </w:rPr>
      <w:t>Mobile</w:t>
    </w:r>
    <w:r w:rsidRPr="002716C8">
      <w:rPr>
        <w:rFonts w:ascii="Heiti SC Light" w:eastAsia="Heiti SC Light" w:hAnsiTheme="majorEastAsia" w:hint="eastAsia"/>
        <w:szCs w:val="20"/>
        <w:lang w:val="zh-CN"/>
      </w:rPr>
      <w:t xml:space="preserve">: </w:t>
    </w:r>
    <w:r w:rsidRPr="002716C8">
      <w:rPr>
        <w:rFonts w:ascii="Heiti SC Light" w:eastAsia="Heiti SC Light" w:hAnsiTheme="majorEastAsia" w:hint="eastAsia"/>
        <w:szCs w:val="20"/>
        <w:lang w:val="zh-CN" w:eastAsia="zh-CN"/>
      </w:rPr>
      <w:t>15996234026</w:t>
    </w:r>
    <w:r w:rsidRPr="002716C8">
      <w:rPr>
        <w:rFonts w:ascii="Heiti SC Light" w:eastAsia="Heiti SC Light" w:hAnsiTheme="majorEastAsia" w:hint="eastAsia"/>
        <w:szCs w:val="20"/>
        <w:lang w:val="zh-CN" w:eastAsia="zh-CN"/>
      </w:rPr>
      <w:tab/>
      <w:t xml:space="preserve">   </w:t>
    </w:r>
    <w:r>
      <w:rPr>
        <w:rFonts w:ascii="Heiti SC Light" w:eastAsia="Heiti SC Light" w:hAnsiTheme="majorEastAsia" w:hint="eastAsia"/>
        <w:szCs w:val="20"/>
        <w:lang w:val="zh-CN" w:eastAsia="zh-CN"/>
      </w:rPr>
      <w:t>E-</w:t>
    </w:r>
    <w:r>
      <w:rPr>
        <w:rFonts w:ascii="Heiti SC Light" w:eastAsia="Heiti SC Light" w:hAnsiTheme="majorEastAsia" w:hint="eastAsia"/>
        <w:szCs w:val="20"/>
        <w:lang w:val="zh-CN"/>
      </w:rPr>
      <w:t>Mail</w:t>
    </w:r>
    <w:r w:rsidRPr="002716C8">
      <w:rPr>
        <w:rFonts w:ascii="Heiti SC Light" w:eastAsia="Heiti SC Light" w:hAnsiTheme="majorEastAsia" w:hint="eastAsia"/>
        <w:szCs w:val="20"/>
        <w:lang w:val="zh-CN"/>
      </w:rPr>
      <w:t xml:space="preserve">: </w:t>
    </w:r>
    <w:hyperlink r:id="rId1" w:history="1">
      <w:r w:rsidRPr="002716C8">
        <w:rPr>
          <w:rStyle w:val="affff4"/>
          <w:rFonts w:ascii="Heiti SC Light" w:eastAsia="Heiti SC Light" w:hAnsiTheme="majorEastAsia" w:hint="eastAsia"/>
          <w:szCs w:val="20"/>
          <w:lang w:val="zh-CN" w:eastAsia="zh-CN"/>
        </w:rPr>
        <w:t>wangqing6993@163.com</w:t>
      </w:r>
    </w:hyperlink>
    <w:r w:rsidRPr="005929C0">
      <w:rPr>
        <w:rStyle w:val="affff4"/>
        <w:rFonts w:ascii="Heiti SC Light" w:eastAsia="Heiti SC Light" w:hAnsiTheme="majorEastAsia" w:hint="eastAsia"/>
        <w:szCs w:val="20"/>
        <w:u w:val="none"/>
        <w:lang w:val="zh-CN" w:eastAsia="zh-CN"/>
      </w:rPr>
      <w:tab/>
    </w:r>
    <w:r w:rsidRPr="005929C0">
      <w:rPr>
        <w:rStyle w:val="affff4"/>
        <w:rFonts w:ascii="Heiti SC Light" w:eastAsia="Heiti SC Light" w:hAnsiTheme="majorEastAsia" w:hint="eastAsia"/>
        <w:color w:val="auto"/>
        <w:szCs w:val="20"/>
        <w:u w:val="none"/>
        <w:lang w:val="zh-CN" w:eastAsia="zh-CN"/>
      </w:rPr>
      <w:t>Github:</w:t>
    </w:r>
    <w:r w:rsidRPr="005929C0">
      <w:t xml:space="preserve"> </w:t>
    </w:r>
    <w:r w:rsidRPr="005929C0">
      <w:rPr>
        <w:rFonts w:hint="eastAsia"/>
        <w:lang w:eastAsia="zh-CN"/>
      </w:rPr>
      <w:t xml:space="preserve"> </w:t>
    </w:r>
    <w:hyperlink r:id="rId2" w:history="1">
      <w:r w:rsidRPr="005929C0">
        <w:rPr>
          <w:rStyle w:val="affff4"/>
          <w:rFonts w:ascii="Heiti SC Light" w:eastAsia="Heiti SC Light" w:hAnsiTheme="majorEastAsia"/>
          <w:szCs w:val="20"/>
          <w:lang w:val="zh-CN" w:eastAsia="zh-CN"/>
        </w:rPr>
        <w:t>https://github.com/Haruuuko</w:t>
      </w:r>
    </w:hyperlink>
  </w:p>
  <w:p w14:paraId="32D1F064" w14:textId="77777777" w:rsidR="00D4739B" w:rsidRPr="00271DBC" w:rsidRDefault="00D4739B" w:rsidP="003658A8">
    <w:pPr>
      <w:pBdr>
        <w:bottom w:val="single" w:sz="4" w:space="0" w:color="ABB9D6" w:themeColor="accent2" w:themeTint="99"/>
      </w:pBdr>
      <w:rPr>
        <w:rFonts w:ascii="Heiti SC Light" w:eastAsia="Heiti SC Light"/>
        <w:sz w:val="8"/>
        <w:szCs w:val="8"/>
        <w:lang w:val="zh-CN" w:eastAsia="zh-C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B8CA1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6A01C0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1A0F1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FCF31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7E11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4CF22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30FF5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CA954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CCB3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C0F3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bordersDoNotSurroundHeader/>
  <w:bordersDoNotSurroundFooter/>
  <w:proofState w:spelling="clean" w:grammar="clean"/>
  <w:attachedTemplate r:id="rId1"/>
  <w:defaultTabStop w:val="720"/>
  <w:evenAndOddHeaders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25CE6"/>
    <w:rsid w:val="00010FB3"/>
    <w:rsid w:val="000131D8"/>
    <w:rsid w:val="00020D1E"/>
    <w:rsid w:val="00031D02"/>
    <w:rsid w:val="00033D1E"/>
    <w:rsid w:val="00047C13"/>
    <w:rsid w:val="000561A2"/>
    <w:rsid w:val="000823E0"/>
    <w:rsid w:val="00087708"/>
    <w:rsid w:val="000A591F"/>
    <w:rsid w:val="000B5339"/>
    <w:rsid w:val="000D3BF8"/>
    <w:rsid w:val="000F3A53"/>
    <w:rsid w:val="00147A07"/>
    <w:rsid w:val="00165C5C"/>
    <w:rsid w:val="00182EBC"/>
    <w:rsid w:val="00196D49"/>
    <w:rsid w:val="001C0F2D"/>
    <w:rsid w:val="00207E46"/>
    <w:rsid w:val="00214219"/>
    <w:rsid w:val="00252424"/>
    <w:rsid w:val="002716C8"/>
    <w:rsid w:val="00271DBC"/>
    <w:rsid w:val="00290739"/>
    <w:rsid w:val="003259BD"/>
    <w:rsid w:val="00353658"/>
    <w:rsid w:val="003658A8"/>
    <w:rsid w:val="00395BDC"/>
    <w:rsid w:val="003D2CF1"/>
    <w:rsid w:val="003E04F8"/>
    <w:rsid w:val="003F75F8"/>
    <w:rsid w:val="004212A0"/>
    <w:rsid w:val="00433DC2"/>
    <w:rsid w:val="004439D3"/>
    <w:rsid w:val="00453825"/>
    <w:rsid w:val="00473F1E"/>
    <w:rsid w:val="00476857"/>
    <w:rsid w:val="004A2C39"/>
    <w:rsid w:val="004B5E7B"/>
    <w:rsid w:val="004C4A9B"/>
    <w:rsid w:val="004E17FE"/>
    <w:rsid w:val="004F0DF0"/>
    <w:rsid w:val="005017B9"/>
    <w:rsid w:val="0051675B"/>
    <w:rsid w:val="00534700"/>
    <w:rsid w:val="00542335"/>
    <w:rsid w:val="005541D2"/>
    <w:rsid w:val="00562657"/>
    <w:rsid w:val="00564FFC"/>
    <w:rsid w:val="005724C8"/>
    <w:rsid w:val="00574406"/>
    <w:rsid w:val="005C1147"/>
    <w:rsid w:val="005C38B5"/>
    <w:rsid w:val="005C6D90"/>
    <w:rsid w:val="00623587"/>
    <w:rsid w:val="00676BE3"/>
    <w:rsid w:val="006A05C2"/>
    <w:rsid w:val="006A733C"/>
    <w:rsid w:val="006D0D0F"/>
    <w:rsid w:val="006E0BFA"/>
    <w:rsid w:val="006E1302"/>
    <w:rsid w:val="007045F3"/>
    <w:rsid w:val="007233E4"/>
    <w:rsid w:val="0072397F"/>
    <w:rsid w:val="0074484E"/>
    <w:rsid w:val="0076053D"/>
    <w:rsid w:val="007A513F"/>
    <w:rsid w:val="007C0871"/>
    <w:rsid w:val="007F7FCA"/>
    <w:rsid w:val="00801C7E"/>
    <w:rsid w:val="00805D62"/>
    <w:rsid w:val="00814640"/>
    <w:rsid w:val="00825CE6"/>
    <w:rsid w:val="00834FB8"/>
    <w:rsid w:val="00840C54"/>
    <w:rsid w:val="00850C28"/>
    <w:rsid w:val="0085399F"/>
    <w:rsid w:val="0088013C"/>
    <w:rsid w:val="00893418"/>
    <w:rsid w:val="008E0363"/>
    <w:rsid w:val="00915D4E"/>
    <w:rsid w:val="009319FB"/>
    <w:rsid w:val="00951362"/>
    <w:rsid w:val="00994321"/>
    <w:rsid w:val="009A0B4D"/>
    <w:rsid w:val="009B7FB4"/>
    <w:rsid w:val="009C0FDE"/>
    <w:rsid w:val="009D0632"/>
    <w:rsid w:val="009D1A87"/>
    <w:rsid w:val="00A13743"/>
    <w:rsid w:val="00A206A0"/>
    <w:rsid w:val="00A553DC"/>
    <w:rsid w:val="00A71420"/>
    <w:rsid w:val="00A77786"/>
    <w:rsid w:val="00A9088F"/>
    <w:rsid w:val="00A916C8"/>
    <w:rsid w:val="00A94629"/>
    <w:rsid w:val="00AA1543"/>
    <w:rsid w:val="00AA56D8"/>
    <w:rsid w:val="00AA5FB5"/>
    <w:rsid w:val="00AA79A1"/>
    <w:rsid w:val="00AB66AD"/>
    <w:rsid w:val="00AC1E96"/>
    <w:rsid w:val="00AC6FBF"/>
    <w:rsid w:val="00AC73EA"/>
    <w:rsid w:val="00AC7F9F"/>
    <w:rsid w:val="00AD3626"/>
    <w:rsid w:val="00AD59A9"/>
    <w:rsid w:val="00B122F8"/>
    <w:rsid w:val="00B331D6"/>
    <w:rsid w:val="00B37CD3"/>
    <w:rsid w:val="00B5311C"/>
    <w:rsid w:val="00B6412E"/>
    <w:rsid w:val="00BD510E"/>
    <w:rsid w:val="00C54C30"/>
    <w:rsid w:val="00C66CBB"/>
    <w:rsid w:val="00C87AA3"/>
    <w:rsid w:val="00CB6A64"/>
    <w:rsid w:val="00D046B8"/>
    <w:rsid w:val="00D14736"/>
    <w:rsid w:val="00D36B78"/>
    <w:rsid w:val="00D4739B"/>
    <w:rsid w:val="00D67D76"/>
    <w:rsid w:val="00D81BD6"/>
    <w:rsid w:val="00D96A30"/>
    <w:rsid w:val="00DB0FFC"/>
    <w:rsid w:val="00DB7F57"/>
    <w:rsid w:val="00DC4D8F"/>
    <w:rsid w:val="00DE2B13"/>
    <w:rsid w:val="00E03E7B"/>
    <w:rsid w:val="00E13DA2"/>
    <w:rsid w:val="00E464DC"/>
    <w:rsid w:val="00E52165"/>
    <w:rsid w:val="00E64698"/>
    <w:rsid w:val="00E912FC"/>
    <w:rsid w:val="00EB0A01"/>
    <w:rsid w:val="00F03652"/>
    <w:rsid w:val="00F04481"/>
    <w:rsid w:val="00F1070D"/>
    <w:rsid w:val="00F3741E"/>
    <w:rsid w:val="00F57174"/>
    <w:rsid w:val="00F77509"/>
    <w:rsid w:val="00F840D3"/>
    <w:rsid w:val="00F842E9"/>
    <w:rsid w:val="00F9390D"/>
    <w:rsid w:val="00F93C7E"/>
    <w:rsid w:val="00FA15A5"/>
    <w:rsid w:val="00FA4BC6"/>
    <w:rsid w:val="00FA710C"/>
    <w:rsid w:val="00FB0FE5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23E0C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4171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94171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42038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42038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a6">
    <w:name w:val="footer"/>
    <w:basedOn w:val="a1"/>
    <w:link w:val="a7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a7">
    <w:name w:val="页脚字符"/>
    <w:basedOn w:val="a3"/>
    <w:link w:val="a6"/>
    <w:rPr>
      <w:color w:val="000000" w:themeColor="text1"/>
      <w:sz w:val="20"/>
    </w:rPr>
  </w:style>
  <w:style w:type="paragraph" w:styleId="a8">
    <w:name w:val="Title"/>
    <w:basedOn w:val="a1"/>
    <w:next w:val="a1"/>
    <w:link w:val="a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a9">
    <w:name w:val="标题字符"/>
    <w:basedOn w:val="a3"/>
    <w:link w:val="a8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a1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a2">
    <w:name w:val="Body Text"/>
    <w:basedOn w:val="a1"/>
    <w:link w:val="aa"/>
    <w:pPr>
      <w:spacing w:after="200"/>
    </w:pPr>
  </w:style>
  <w:style w:type="character" w:customStyle="1" w:styleId="aa">
    <w:name w:val="正文文本字符"/>
    <w:basedOn w:val="a3"/>
    <w:link w:val="a2"/>
    <w:rPr>
      <w:sz w:val="20"/>
    </w:rPr>
  </w:style>
  <w:style w:type="paragraph" w:styleId="ab">
    <w:name w:val="Balloon Text"/>
    <w:basedOn w:val="a1"/>
    <w:link w:val="ac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3"/>
    <w:link w:val="ab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294171" w:themeColor="accent1" w:shadow="1"/>
        <w:left w:val="single" w:sz="2" w:space="10" w:color="294171" w:themeColor="accent1" w:shadow="1"/>
        <w:bottom w:val="single" w:sz="2" w:space="10" w:color="294171" w:themeColor="accent1" w:shadow="1"/>
        <w:right w:val="single" w:sz="2" w:space="10" w:color="294171" w:themeColor="accent1" w:shadow="1"/>
      </w:pBdr>
      <w:ind w:left="1152" w:right="1152"/>
    </w:pPr>
    <w:rPr>
      <w:i/>
      <w:iCs/>
      <w:color w:val="294171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">
    <w:name w:val="Body Text First Indent"/>
    <w:basedOn w:val="a2"/>
    <w:link w:val="af0"/>
    <w:semiHidden/>
    <w:unhideWhenUsed/>
    <w:pPr>
      <w:spacing w:after="0"/>
      <w:ind w:firstLine="360"/>
    </w:pPr>
  </w:style>
  <w:style w:type="character" w:customStyle="1" w:styleId="af0">
    <w:name w:val="正文首行缩进字符"/>
    <w:basedOn w:val="aa"/>
    <w:link w:val="af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294171" w:themeColor="accent1"/>
      <w:sz w:val="18"/>
      <w:szCs w:val="18"/>
    </w:rPr>
  </w:style>
  <w:style w:type="paragraph" w:styleId="af2">
    <w:name w:val="Closing"/>
    <w:basedOn w:val="a1"/>
    <w:link w:val="af3"/>
    <w:semiHidden/>
    <w:unhideWhenUsed/>
    <w:pPr>
      <w:spacing w:line="240" w:lineRule="auto"/>
      <w:ind w:left="4320"/>
    </w:pPr>
  </w:style>
  <w:style w:type="character" w:customStyle="1" w:styleId="af3">
    <w:name w:val="正在关闭字符"/>
    <w:basedOn w:val="a3"/>
    <w:link w:val="af2"/>
    <w:semiHidden/>
    <w:rPr>
      <w:sz w:val="20"/>
    </w:rPr>
  </w:style>
  <w:style w:type="paragraph" w:styleId="af4">
    <w:name w:val="annotation text"/>
    <w:basedOn w:val="a1"/>
    <w:link w:val="af5"/>
    <w:semiHidden/>
    <w:unhideWhenUsed/>
    <w:pPr>
      <w:spacing w:line="240" w:lineRule="auto"/>
    </w:pPr>
    <w:rPr>
      <w:szCs w:val="20"/>
    </w:rPr>
  </w:style>
  <w:style w:type="character" w:customStyle="1" w:styleId="af5">
    <w:name w:val="注释文本字符"/>
    <w:basedOn w:val="a3"/>
    <w:link w:val="af4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字符"/>
    <w:basedOn w:val="af5"/>
    <w:link w:val="af6"/>
    <w:semiHidden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semiHidden/>
    <w:unhideWhenUsed/>
  </w:style>
  <w:style w:type="character" w:customStyle="1" w:styleId="af9">
    <w:name w:val="日期字符"/>
    <w:basedOn w:val="a3"/>
    <w:link w:val="af8"/>
    <w:semiHidden/>
    <w:rPr>
      <w:sz w:val="20"/>
    </w:rPr>
  </w:style>
  <w:style w:type="paragraph" w:styleId="afa">
    <w:name w:val="Document Map"/>
    <w:basedOn w:val="a1"/>
    <w:link w:val="afb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文档结构图 字符"/>
    <w:basedOn w:val="a3"/>
    <w:link w:val="afa"/>
    <w:semiHidden/>
    <w:rPr>
      <w:rFonts w:ascii="Tahoma" w:hAnsi="Tahoma" w:cs="Tahoma"/>
      <w:sz w:val="16"/>
      <w:szCs w:val="16"/>
    </w:rPr>
  </w:style>
  <w:style w:type="paragraph" w:styleId="afc">
    <w:name w:val="E-mail Signature"/>
    <w:basedOn w:val="a1"/>
    <w:link w:val="afd"/>
    <w:semiHidden/>
    <w:unhideWhenUsed/>
    <w:pPr>
      <w:spacing w:line="240" w:lineRule="auto"/>
    </w:pPr>
  </w:style>
  <w:style w:type="character" w:customStyle="1" w:styleId="afd">
    <w:name w:val="电子邮件签名字符"/>
    <w:basedOn w:val="a3"/>
    <w:link w:val="afc"/>
    <w:semiHidden/>
    <w:rPr>
      <w:sz w:val="20"/>
    </w:rPr>
  </w:style>
  <w:style w:type="paragraph" w:styleId="afe">
    <w:name w:val="endnote text"/>
    <w:basedOn w:val="a1"/>
    <w:link w:val="aff"/>
    <w:semiHidden/>
    <w:unhideWhenUsed/>
    <w:pPr>
      <w:spacing w:line="240" w:lineRule="auto"/>
    </w:pPr>
    <w:rPr>
      <w:szCs w:val="20"/>
    </w:rPr>
  </w:style>
  <w:style w:type="character" w:customStyle="1" w:styleId="aff">
    <w:name w:val="尾注文本字符"/>
    <w:basedOn w:val="a3"/>
    <w:link w:val="afe"/>
    <w:semiHidden/>
    <w:rPr>
      <w:sz w:val="20"/>
      <w:szCs w:val="20"/>
    </w:rPr>
  </w:style>
  <w:style w:type="paragraph" w:styleId="aff0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semiHidden/>
    <w:unhideWhenUsed/>
    <w:pPr>
      <w:spacing w:line="240" w:lineRule="auto"/>
    </w:pPr>
    <w:rPr>
      <w:szCs w:val="20"/>
    </w:rPr>
  </w:style>
  <w:style w:type="character" w:customStyle="1" w:styleId="aff3">
    <w:name w:val="脚注文本字符"/>
    <w:basedOn w:val="a3"/>
    <w:link w:val="aff2"/>
    <w:semiHidden/>
    <w:rPr>
      <w:sz w:val="20"/>
      <w:szCs w:val="20"/>
    </w:rPr>
  </w:style>
  <w:style w:type="paragraph" w:styleId="aff4">
    <w:name w:val="header"/>
    <w:basedOn w:val="a1"/>
    <w:link w:val="aff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5">
    <w:name w:val="页眉字符"/>
    <w:basedOn w:val="a3"/>
    <w:link w:val="aff4"/>
    <w:uiPriority w:val="99"/>
    <w:rPr>
      <w:sz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294171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294171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142038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142038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294171" w:themeColor="accent1"/>
      </w:pBdr>
      <w:spacing w:before="200" w:after="280"/>
      <w:ind w:left="936" w:right="936"/>
    </w:pPr>
    <w:rPr>
      <w:b/>
      <w:bCs/>
      <w:i/>
      <w:iCs/>
      <w:color w:val="294171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294171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color w:val="1E3054" w:themeColor="accent1" w:themeShade="BF"/>
      <w:sz w:val="28"/>
      <w:szCs w:val="28"/>
    </w:rPr>
  </w:style>
  <w:style w:type="character" w:styleId="affff2">
    <w:name w:val="Placeholder Text"/>
    <w:basedOn w:val="a3"/>
    <w:uiPriority w:val="99"/>
    <w:semiHidden/>
    <w:rPr>
      <w:color w:val="808080"/>
    </w:rPr>
  </w:style>
  <w:style w:type="table" w:styleId="affff3">
    <w:name w:val="Table Grid"/>
    <w:basedOn w:val="a4"/>
    <w:uiPriority w:val="59"/>
    <w:rsid w:val="00E46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4">
    <w:name w:val="Hyperlink"/>
    <w:basedOn w:val="a3"/>
    <w:uiPriority w:val="99"/>
    <w:unhideWhenUsed/>
    <w:rsid w:val="00E464DC"/>
    <w:rPr>
      <w:color w:val="74B6BC" w:themeColor="hyperlink"/>
      <w:u w:val="single"/>
    </w:rPr>
  </w:style>
  <w:style w:type="table" w:styleId="-1">
    <w:name w:val="Light Shading Accent 1"/>
    <w:basedOn w:val="a4"/>
    <w:uiPriority w:val="60"/>
    <w:rsid w:val="00AC1E96"/>
    <w:rPr>
      <w:color w:val="1E3054" w:themeColor="accen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294171" w:themeColor="accent1"/>
        <w:bottom w:val="single" w:sz="8" w:space="0" w:color="29417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4171" w:themeColor="accent1"/>
          <w:left w:val="nil"/>
          <w:bottom w:val="single" w:sz="8" w:space="0" w:color="2941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4171" w:themeColor="accent1"/>
          <w:left w:val="nil"/>
          <w:bottom w:val="single" w:sz="8" w:space="0" w:color="2941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CCE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CCE7" w:themeFill="accent1" w:themeFillTint="3F"/>
      </w:tcPr>
    </w:tblStylePr>
  </w:style>
  <w:style w:type="character" w:styleId="FollowedHyperlink">
    <w:name w:val="FollowedHyperlink"/>
    <w:basedOn w:val="a3"/>
    <w:uiPriority w:val="99"/>
    <w:semiHidden/>
    <w:unhideWhenUsed/>
    <w:rsid w:val="00AC6FBF"/>
    <w:rPr>
      <w:color w:val="7F95A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94171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94171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42038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42038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a6">
    <w:name w:val="footer"/>
    <w:basedOn w:val="a1"/>
    <w:link w:val="a7"/>
    <w:pPr>
      <w:tabs>
        <w:tab w:val="center" w:pos="4680"/>
        <w:tab w:val="right" w:pos="9360"/>
      </w:tabs>
      <w:spacing w:before="200"/>
      <w:jc w:val="right"/>
    </w:pPr>
    <w:rPr>
      <w:color w:val="000000" w:themeColor="text1"/>
    </w:rPr>
  </w:style>
  <w:style w:type="character" w:customStyle="1" w:styleId="a7">
    <w:name w:val="页脚字符"/>
    <w:basedOn w:val="a3"/>
    <w:link w:val="a6"/>
    <w:rPr>
      <w:color w:val="000000" w:themeColor="text1"/>
      <w:sz w:val="20"/>
    </w:rPr>
  </w:style>
  <w:style w:type="paragraph" w:styleId="a8">
    <w:name w:val="Title"/>
    <w:basedOn w:val="a1"/>
    <w:next w:val="a1"/>
    <w:link w:val="a9"/>
    <w:pPr>
      <w:spacing w:after="120"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a9">
    <w:name w:val="标题字符"/>
    <w:basedOn w:val="a3"/>
    <w:link w:val="a8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a1"/>
    <w:pPr>
      <w:spacing w:before="120" w:after="240" w:line="264" w:lineRule="auto"/>
    </w:pPr>
    <w:rPr>
      <w:b/>
      <w:color w:val="000000" w:themeColor="text1"/>
      <w:sz w:val="18"/>
      <w:szCs w:val="18"/>
    </w:rPr>
  </w:style>
  <w:style w:type="paragraph" w:styleId="a2">
    <w:name w:val="Body Text"/>
    <w:basedOn w:val="a1"/>
    <w:link w:val="aa"/>
    <w:pPr>
      <w:spacing w:after="200"/>
    </w:pPr>
  </w:style>
  <w:style w:type="character" w:customStyle="1" w:styleId="aa">
    <w:name w:val="正文文本字符"/>
    <w:basedOn w:val="a3"/>
    <w:link w:val="a2"/>
    <w:rPr>
      <w:sz w:val="20"/>
    </w:rPr>
  </w:style>
  <w:style w:type="paragraph" w:styleId="ab">
    <w:name w:val="Balloon Text"/>
    <w:basedOn w:val="a1"/>
    <w:link w:val="ac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3"/>
    <w:link w:val="ab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294171" w:themeColor="accent1" w:shadow="1"/>
        <w:left w:val="single" w:sz="2" w:space="10" w:color="294171" w:themeColor="accent1" w:shadow="1"/>
        <w:bottom w:val="single" w:sz="2" w:space="10" w:color="294171" w:themeColor="accent1" w:shadow="1"/>
        <w:right w:val="single" w:sz="2" w:space="10" w:color="294171" w:themeColor="accent1" w:shadow="1"/>
      </w:pBdr>
      <w:ind w:left="1152" w:right="1152"/>
    </w:pPr>
    <w:rPr>
      <w:i/>
      <w:iCs/>
      <w:color w:val="294171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">
    <w:name w:val="Body Text First Indent"/>
    <w:basedOn w:val="a2"/>
    <w:link w:val="af0"/>
    <w:semiHidden/>
    <w:unhideWhenUsed/>
    <w:pPr>
      <w:spacing w:after="0"/>
      <w:ind w:firstLine="360"/>
    </w:pPr>
  </w:style>
  <w:style w:type="character" w:customStyle="1" w:styleId="af0">
    <w:name w:val="正文首行缩进字符"/>
    <w:basedOn w:val="aa"/>
    <w:link w:val="af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294171" w:themeColor="accent1"/>
      <w:sz w:val="18"/>
      <w:szCs w:val="18"/>
    </w:rPr>
  </w:style>
  <w:style w:type="paragraph" w:styleId="af2">
    <w:name w:val="Closing"/>
    <w:basedOn w:val="a1"/>
    <w:link w:val="af3"/>
    <w:semiHidden/>
    <w:unhideWhenUsed/>
    <w:pPr>
      <w:spacing w:line="240" w:lineRule="auto"/>
      <w:ind w:left="4320"/>
    </w:pPr>
  </w:style>
  <w:style w:type="character" w:customStyle="1" w:styleId="af3">
    <w:name w:val="正在关闭字符"/>
    <w:basedOn w:val="a3"/>
    <w:link w:val="af2"/>
    <w:semiHidden/>
    <w:rPr>
      <w:sz w:val="20"/>
    </w:rPr>
  </w:style>
  <w:style w:type="paragraph" w:styleId="af4">
    <w:name w:val="annotation text"/>
    <w:basedOn w:val="a1"/>
    <w:link w:val="af5"/>
    <w:semiHidden/>
    <w:unhideWhenUsed/>
    <w:pPr>
      <w:spacing w:line="240" w:lineRule="auto"/>
    </w:pPr>
    <w:rPr>
      <w:szCs w:val="20"/>
    </w:rPr>
  </w:style>
  <w:style w:type="character" w:customStyle="1" w:styleId="af5">
    <w:name w:val="注释文本字符"/>
    <w:basedOn w:val="a3"/>
    <w:link w:val="af4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字符"/>
    <w:basedOn w:val="af5"/>
    <w:link w:val="af6"/>
    <w:semiHidden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semiHidden/>
    <w:unhideWhenUsed/>
  </w:style>
  <w:style w:type="character" w:customStyle="1" w:styleId="af9">
    <w:name w:val="日期字符"/>
    <w:basedOn w:val="a3"/>
    <w:link w:val="af8"/>
    <w:semiHidden/>
    <w:rPr>
      <w:sz w:val="20"/>
    </w:rPr>
  </w:style>
  <w:style w:type="paragraph" w:styleId="afa">
    <w:name w:val="Document Map"/>
    <w:basedOn w:val="a1"/>
    <w:link w:val="afb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文档结构图 字符"/>
    <w:basedOn w:val="a3"/>
    <w:link w:val="afa"/>
    <w:semiHidden/>
    <w:rPr>
      <w:rFonts w:ascii="Tahoma" w:hAnsi="Tahoma" w:cs="Tahoma"/>
      <w:sz w:val="16"/>
      <w:szCs w:val="16"/>
    </w:rPr>
  </w:style>
  <w:style w:type="paragraph" w:styleId="afc">
    <w:name w:val="E-mail Signature"/>
    <w:basedOn w:val="a1"/>
    <w:link w:val="afd"/>
    <w:semiHidden/>
    <w:unhideWhenUsed/>
    <w:pPr>
      <w:spacing w:line="240" w:lineRule="auto"/>
    </w:pPr>
  </w:style>
  <w:style w:type="character" w:customStyle="1" w:styleId="afd">
    <w:name w:val="电子邮件签名字符"/>
    <w:basedOn w:val="a3"/>
    <w:link w:val="afc"/>
    <w:semiHidden/>
    <w:rPr>
      <w:sz w:val="20"/>
    </w:rPr>
  </w:style>
  <w:style w:type="paragraph" w:styleId="afe">
    <w:name w:val="endnote text"/>
    <w:basedOn w:val="a1"/>
    <w:link w:val="aff"/>
    <w:semiHidden/>
    <w:unhideWhenUsed/>
    <w:pPr>
      <w:spacing w:line="240" w:lineRule="auto"/>
    </w:pPr>
    <w:rPr>
      <w:szCs w:val="20"/>
    </w:rPr>
  </w:style>
  <w:style w:type="character" w:customStyle="1" w:styleId="aff">
    <w:name w:val="尾注文本字符"/>
    <w:basedOn w:val="a3"/>
    <w:link w:val="afe"/>
    <w:semiHidden/>
    <w:rPr>
      <w:sz w:val="20"/>
      <w:szCs w:val="20"/>
    </w:rPr>
  </w:style>
  <w:style w:type="paragraph" w:styleId="aff0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1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semiHidden/>
    <w:unhideWhenUsed/>
    <w:pPr>
      <w:spacing w:line="240" w:lineRule="auto"/>
    </w:pPr>
    <w:rPr>
      <w:szCs w:val="20"/>
    </w:rPr>
  </w:style>
  <w:style w:type="character" w:customStyle="1" w:styleId="aff3">
    <w:name w:val="脚注文本字符"/>
    <w:basedOn w:val="a3"/>
    <w:link w:val="aff2"/>
    <w:semiHidden/>
    <w:rPr>
      <w:sz w:val="20"/>
      <w:szCs w:val="20"/>
    </w:rPr>
  </w:style>
  <w:style w:type="paragraph" w:styleId="aff4">
    <w:name w:val="header"/>
    <w:basedOn w:val="a1"/>
    <w:link w:val="aff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5">
    <w:name w:val="页眉字符"/>
    <w:basedOn w:val="a3"/>
    <w:link w:val="aff4"/>
    <w:uiPriority w:val="99"/>
    <w:rPr>
      <w:sz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294171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294171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142038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142038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294171" w:themeColor="accent1"/>
      </w:pBdr>
      <w:spacing w:before="200" w:after="280"/>
      <w:ind w:left="936" w:right="936"/>
    </w:pPr>
    <w:rPr>
      <w:b/>
      <w:bCs/>
      <w:i/>
      <w:iCs/>
      <w:color w:val="294171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294171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294171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color w:val="1E3054" w:themeColor="accent1" w:themeShade="BF"/>
      <w:sz w:val="28"/>
      <w:szCs w:val="28"/>
    </w:rPr>
  </w:style>
  <w:style w:type="character" w:styleId="affff2">
    <w:name w:val="Placeholder Text"/>
    <w:basedOn w:val="a3"/>
    <w:uiPriority w:val="99"/>
    <w:semiHidden/>
    <w:rPr>
      <w:color w:val="808080"/>
    </w:rPr>
  </w:style>
  <w:style w:type="table" w:styleId="affff3">
    <w:name w:val="Table Grid"/>
    <w:basedOn w:val="a4"/>
    <w:uiPriority w:val="59"/>
    <w:rsid w:val="00E46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4">
    <w:name w:val="Hyperlink"/>
    <w:basedOn w:val="a3"/>
    <w:uiPriority w:val="99"/>
    <w:unhideWhenUsed/>
    <w:rsid w:val="00E464DC"/>
    <w:rPr>
      <w:color w:val="74B6BC" w:themeColor="hyperlink"/>
      <w:u w:val="single"/>
    </w:rPr>
  </w:style>
  <w:style w:type="table" w:styleId="-1">
    <w:name w:val="Light Shading Accent 1"/>
    <w:basedOn w:val="a4"/>
    <w:uiPriority w:val="60"/>
    <w:rsid w:val="00AC1E96"/>
    <w:rPr>
      <w:color w:val="1E3054" w:themeColor="accent1" w:themeShade="BF"/>
      <w:lang w:eastAsia="zh-CN"/>
    </w:rPr>
    <w:tblPr>
      <w:tblStyleRowBandSize w:val="1"/>
      <w:tblStyleColBandSize w:val="1"/>
      <w:tblInd w:w="0" w:type="dxa"/>
      <w:tblBorders>
        <w:top w:val="single" w:sz="8" w:space="0" w:color="294171" w:themeColor="accent1"/>
        <w:bottom w:val="single" w:sz="8" w:space="0" w:color="294171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4171" w:themeColor="accent1"/>
          <w:left w:val="nil"/>
          <w:bottom w:val="single" w:sz="8" w:space="0" w:color="29417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4171" w:themeColor="accent1"/>
          <w:left w:val="nil"/>
          <w:bottom w:val="single" w:sz="8" w:space="0" w:color="29417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CCE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CCE7" w:themeFill="accent1" w:themeFillTint="3F"/>
      </w:tcPr>
    </w:tblStylePr>
  </w:style>
  <w:style w:type="character" w:styleId="FollowedHyperlink">
    <w:name w:val="FollowedHyperlink"/>
    <w:basedOn w:val="a3"/>
    <w:uiPriority w:val="99"/>
    <w:semiHidden/>
    <w:unhideWhenUsed/>
    <w:rsid w:val="00AC6FBF"/>
    <w:rPr>
      <w:color w:val="7F95A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ngqing6993@163.com" TargetMode="External"/><Relationship Id="rId2" Type="http://schemas.openxmlformats.org/officeDocument/2006/relationships/hyperlink" Target="https://github.com/Haruuuk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31616;&#21382;:&#28784;&#24230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F28EFC7597C04D97B3D8B49AB9B8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D65027-3AED-3C4F-8748-E1B4BCE45D36}"/>
      </w:docPartPr>
      <w:docPartBody>
        <w:p w:rsidR="00A82EAF" w:rsidRDefault="00A82EAF" w:rsidP="00A82EAF">
          <w:pPr>
            <w:pStyle w:val="54F28EFC7597C04D97B3D8B49AB9B800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95FAF1B27CA4F04AAD3112241840BD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B2E9E6-E922-3C46-BDCC-D35AE80A345E}"/>
      </w:docPartPr>
      <w:docPartBody>
        <w:p w:rsidR="00A82EAF" w:rsidRDefault="00A82EAF" w:rsidP="00A82EAF">
          <w:pPr>
            <w:pStyle w:val="95FAF1B27CA4F04AAD3112241840BD85"/>
          </w:pPr>
          <w:r>
            <w:rPr>
              <w:lang w:val="zh-CN"/>
            </w:rP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81"/>
    <w:rsid w:val="004A6C63"/>
    <w:rsid w:val="00582968"/>
    <w:rsid w:val="005A725F"/>
    <w:rsid w:val="005C14EC"/>
    <w:rsid w:val="006F7569"/>
    <w:rsid w:val="007B5F47"/>
    <w:rsid w:val="007D783C"/>
    <w:rsid w:val="00960481"/>
    <w:rsid w:val="00A82EAF"/>
    <w:rsid w:val="00CB69D7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A725F"/>
    <w:pPr>
      <w:widowControl/>
      <w:spacing w:after="200" w:line="300" w:lineRule="auto"/>
      <w:jc w:val="left"/>
    </w:pPr>
    <w:rPr>
      <w:rFonts w:eastAsiaTheme="minorHAnsi"/>
      <w:kern w:val="0"/>
      <w:sz w:val="20"/>
      <w:szCs w:val="22"/>
    </w:rPr>
  </w:style>
  <w:style w:type="character" w:customStyle="1" w:styleId="a4">
    <w:name w:val="正文文本字符"/>
    <w:basedOn w:val="a0"/>
    <w:link w:val="a3"/>
    <w:rsid w:val="005A725F"/>
    <w:rPr>
      <w:rFonts w:eastAsiaTheme="minorHAnsi"/>
      <w:kern w:val="0"/>
      <w:sz w:val="20"/>
      <w:szCs w:val="22"/>
    </w:rPr>
  </w:style>
  <w:style w:type="paragraph" w:customStyle="1" w:styleId="3D30818B4114BF4C8655DDFAE5CA8446">
    <w:name w:val="3D30818B4114BF4C8655DDFAE5CA8446"/>
    <w:pPr>
      <w:widowControl w:val="0"/>
      <w:jc w:val="both"/>
    </w:pPr>
  </w:style>
  <w:style w:type="paragraph" w:customStyle="1" w:styleId="602B9CE4C021D6429958697CA1A549E3">
    <w:name w:val="602B9CE4C021D6429958697CA1A549E3"/>
    <w:pPr>
      <w:widowControl w:val="0"/>
      <w:jc w:val="both"/>
    </w:pPr>
  </w:style>
  <w:style w:type="paragraph" w:customStyle="1" w:styleId="7B3C3ECABE036141BDCAABDB5B7B7906">
    <w:name w:val="7B3C3ECABE036141BDCAABDB5B7B7906"/>
    <w:pPr>
      <w:widowControl w:val="0"/>
      <w:jc w:val="both"/>
    </w:pPr>
  </w:style>
  <w:style w:type="paragraph" w:customStyle="1" w:styleId="385EC47B0802034B8E354B6930E19623">
    <w:name w:val="385EC47B0802034B8E354B6930E19623"/>
    <w:pPr>
      <w:widowControl w:val="0"/>
      <w:jc w:val="both"/>
    </w:pPr>
  </w:style>
  <w:style w:type="paragraph" w:customStyle="1" w:styleId="84BF589EEAFA7D4997428730E5EBF4EC">
    <w:name w:val="84BF589EEAFA7D4997428730E5EBF4EC"/>
    <w:pPr>
      <w:widowControl w:val="0"/>
      <w:jc w:val="both"/>
    </w:pPr>
  </w:style>
  <w:style w:type="paragraph" w:customStyle="1" w:styleId="1E055464739544468D7C440083F29DFB">
    <w:name w:val="1E055464739544468D7C440083F29DFB"/>
    <w:pPr>
      <w:widowControl w:val="0"/>
      <w:jc w:val="both"/>
    </w:pPr>
  </w:style>
  <w:style w:type="paragraph" w:customStyle="1" w:styleId="857B761FCBBA764E9ECAE5C2A403F7BF">
    <w:name w:val="857B761FCBBA764E9ECAE5C2A403F7BF"/>
    <w:pPr>
      <w:widowControl w:val="0"/>
      <w:jc w:val="both"/>
    </w:pPr>
  </w:style>
  <w:style w:type="paragraph" w:customStyle="1" w:styleId="380227FDDD99914EB6C4A15788AFB039">
    <w:name w:val="380227FDDD99914EB6C4A15788AFB039"/>
    <w:pPr>
      <w:widowControl w:val="0"/>
      <w:jc w:val="both"/>
    </w:pPr>
  </w:style>
  <w:style w:type="paragraph" w:customStyle="1" w:styleId="EE3D133E48129643A8A4A163AED27680">
    <w:name w:val="EE3D133E48129643A8A4A163AED27680"/>
    <w:pPr>
      <w:widowControl w:val="0"/>
      <w:jc w:val="both"/>
    </w:pPr>
  </w:style>
  <w:style w:type="paragraph" w:customStyle="1" w:styleId="4810D68444E154468FAADEFDC274DDD9">
    <w:name w:val="4810D68444E154468FAADEFDC274DDD9"/>
    <w:pPr>
      <w:widowControl w:val="0"/>
      <w:jc w:val="both"/>
    </w:pPr>
  </w:style>
  <w:style w:type="paragraph" w:customStyle="1" w:styleId="312227406E492A49A805F32D2F785639">
    <w:name w:val="312227406E492A49A805F32D2F785639"/>
    <w:pPr>
      <w:widowControl w:val="0"/>
      <w:jc w:val="both"/>
    </w:pPr>
  </w:style>
  <w:style w:type="paragraph" w:customStyle="1" w:styleId="B280F49F71B40F4A9916D432DE2389D0">
    <w:name w:val="B280F49F71B40F4A9916D432DE2389D0"/>
    <w:pPr>
      <w:widowControl w:val="0"/>
      <w:jc w:val="both"/>
    </w:pPr>
  </w:style>
  <w:style w:type="paragraph" w:customStyle="1" w:styleId="45DE6F898DD3084090CE2BEF40BAA83B">
    <w:name w:val="45DE6F898DD3084090CE2BEF40BAA83B"/>
    <w:rsid w:val="00960481"/>
    <w:pPr>
      <w:widowControl w:val="0"/>
      <w:jc w:val="both"/>
    </w:pPr>
  </w:style>
  <w:style w:type="paragraph" w:customStyle="1" w:styleId="0302534A6569594C8D073808F6FCD811">
    <w:name w:val="0302534A6569594C8D073808F6FCD811"/>
    <w:rsid w:val="00960481"/>
    <w:pPr>
      <w:widowControl w:val="0"/>
      <w:jc w:val="both"/>
    </w:pPr>
  </w:style>
  <w:style w:type="paragraph" w:customStyle="1" w:styleId="2C6334EEE64DA74193863185A4464F54">
    <w:name w:val="2C6334EEE64DA74193863185A4464F54"/>
    <w:rsid w:val="00960481"/>
    <w:pPr>
      <w:widowControl w:val="0"/>
      <w:jc w:val="both"/>
    </w:pPr>
  </w:style>
  <w:style w:type="paragraph" w:customStyle="1" w:styleId="ED60E946B9C17C4FA1356C83959918EF">
    <w:name w:val="ED60E946B9C17C4FA1356C83959918EF"/>
    <w:rsid w:val="00960481"/>
    <w:pPr>
      <w:widowControl w:val="0"/>
      <w:jc w:val="both"/>
    </w:pPr>
  </w:style>
  <w:style w:type="paragraph" w:customStyle="1" w:styleId="6E050EFAEB427A4A8EB8986A353CA0F9">
    <w:name w:val="6E050EFAEB427A4A8EB8986A353CA0F9"/>
    <w:rsid w:val="00960481"/>
    <w:pPr>
      <w:widowControl w:val="0"/>
      <w:jc w:val="both"/>
    </w:pPr>
  </w:style>
  <w:style w:type="paragraph" w:customStyle="1" w:styleId="2235A8F4FCB3DB4BB1FF8836939EBE62">
    <w:name w:val="2235A8F4FCB3DB4BB1FF8836939EBE62"/>
    <w:rsid w:val="00960481"/>
    <w:pPr>
      <w:widowControl w:val="0"/>
      <w:jc w:val="both"/>
    </w:pPr>
  </w:style>
  <w:style w:type="paragraph" w:customStyle="1" w:styleId="BC901182FB6F2C42976D5B693CC2124E">
    <w:name w:val="BC901182FB6F2C42976D5B693CC2124E"/>
    <w:rsid w:val="00960481"/>
    <w:pPr>
      <w:widowControl w:val="0"/>
      <w:jc w:val="both"/>
    </w:pPr>
  </w:style>
  <w:style w:type="paragraph" w:customStyle="1" w:styleId="EB60B5625FD4C74EAB7DB9D18D42491A">
    <w:name w:val="EB60B5625FD4C74EAB7DB9D18D42491A"/>
    <w:rsid w:val="00960481"/>
    <w:pPr>
      <w:widowControl w:val="0"/>
      <w:jc w:val="both"/>
    </w:pPr>
  </w:style>
  <w:style w:type="paragraph" w:customStyle="1" w:styleId="6FC1A644639F54458F4520C131FA0862">
    <w:name w:val="6FC1A644639F54458F4520C131FA0862"/>
    <w:rsid w:val="00960481"/>
    <w:pPr>
      <w:widowControl w:val="0"/>
      <w:jc w:val="both"/>
    </w:pPr>
  </w:style>
  <w:style w:type="paragraph" w:customStyle="1" w:styleId="226E8210A483DE40ADB734D43C561418">
    <w:name w:val="226E8210A483DE40ADB734D43C561418"/>
    <w:rsid w:val="00960481"/>
    <w:pPr>
      <w:widowControl w:val="0"/>
      <w:jc w:val="both"/>
    </w:pPr>
  </w:style>
  <w:style w:type="paragraph" w:customStyle="1" w:styleId="3E4BE2746BBDB04BB899082E0D42775E">
    <w:name w:val="3E4BE2746BBDB04BB899082E0D42775E"/>
    <w:rsid w:val="00960481"/>
    <w:pPr>
      <w:widowControl w:val="0"/>
      <w:jc w:val="both"/>
    </w:pPr>
  </w:style>
  <w:style w:type="paragraph" w:customStyle="1" w:styleId="C9935991E7D5F744A115C4193C6D09DC">
    <w:name w:val="C9935991E7D5F744A115C4193C6D09DC"/>
    <w:rsid w:val="00960481"/>
    <w:pPr>
      <w:widowControl w:val="0"/>
      <w:jc w:val="both"/>
    </w:pPr>
  </w:style>
  <w:style w:type="paragraph" w:customStyle="1" w:styleId="D69579D7EF93D948960668D3D6E0918D">
    <w:name w:val="D69579D7EF93D948960668D3D6E0918D"/>
    <w:rsid w:val="00960481"/>
    <w:pPr>
      <w:widowControl w:val="0"/>
      <w:jc w:val="both"/>
    </w:pPr>
  </w:style>
  <w:style w:type="paragraph" w:customStyle="1" w:styleId="498E937EB219AF448CCD63282CD7DE8D">
    <w:name w:val="498E937EB219AF448CCD63282CD7DE8D"/>
    <w:rsid w:val="00960481"/>
    <w:pPr>
      <w:widowControl w:val="0"/>
      <w:jc w:val="both"/>
    </w:pPr>
  </w:style>
  <w:style w:type="paragraph" w:customStyle="1" w:styleId="7E22DAB9F232A94DAEF078224E56E421">
    <w:name w:val="7E22DAB9F232A94DAEF078224E56E421"/>
    <w:rsid w:val="00960481"/>
    <w:pPr>
      <w:widowControl w:val="0"/>
      <w:jc w:val="both"/>
    </w:pPr>
  </w:style>
  <w:style w:type="paragraph" w:customStyle="1" w:styleId="B98A16614B30D74082F3360A70C78BC8">
    <w:name w:val="B98A16614B30D74082F3360A70C78BC8"/>
    <w:rsid w:val="00960481"/>
    <w:pPr>
      <w:widowControl w:val="0"/>
      <w:jc w:val="both"/>
    </w:pPr>
  </w:style>
  <w:style w:type="paragraph" w:customStyle="1" w:styleId="787F1CD3E052E54589DBE3CDDAB473B3">
    <w:name w:val="787F1CD3E052E54589DBE3CDDAB473B3"/>
    <w:rsid w:val="00960481"/>
    <w:pPr>
      <w:widowControl w:val="0"/>
      <w:jc w:val="both"/>
    </w:pPr>
  </w:style>
  <w:style w:type="paragraph" w:customStyle="1" w:styleId="C9C72B6422E8F142A7D65D9E52F5D855">
    <w:name w:val="C9C72B6422E8F142A7D65D9E52F5D855"/>
    <w:rsid w:val="00960481"/>
    <w:pPr>
      <w:widowControl w:val="0"/>
      <w:jc w:val="both"/>
    </w:pPr>
  </w:style>
  <w:style w:type="paragraph" w:customStyle="1" w:styleId="D8B6E83867728448B376D40593083E15">
    <w:name w:val="D8B6E83867728448B376D40593083E15"/>
    <w:rsid w:val="00960481"/>
    <w:pPr>
      <w:widowControl w:val="0"/>
      <w:jc w:val="both"/>
    </w:pPr>
  </w:style>
  <w:style w:type="paragraph" w:customStyle="1" w:styleId="2804438D4E27B94EA2837D7B307971E0">
    <w:name w:val="2804438D4E27B94EA2837D7B307971E0"/>
    <w:rsid w:val="00960481"/>
    <w:pPr>
      <w:widowControl w:val="0"/>
      <w:jc w:val="both"/>
    </w:pPr>
  </w:style>
  <w:style w:type="paragraph" w:customStyle="1" w:styleId="2E93A23FB5B00B4A8D1E3AEC003E2260">
    <w:name w:val="2E93A23FB5B00B4A8D1E3AEC003E2260"/>
    <w:rsid w:val="00960481"/>
    <w:pPr>
      <w:widowControl w:val="0"/>
      <w:jc w:val="both"/>
    </w:pPr>
  </w:style>
  <w:style w:type="paragraph" w:customStyle="1" w:styleId="D1D67E5AD321204FAB146424B11284EC">
    <w:name w:val="D1D67E5AD321204FAB146424B11284EC"/>
    <w:rsid w:val="00960481"/>
    <w:pPr>
      <w:widowControl w:val="0"/>
      <w:jc w:val="both"/>
    </w:pPr>
  </w:style>
  <w:style w:type="paragraph" w:customStyle="1" w:styleId="C5824A9B749B034EB0C5326375C438D9">
    <w:name w:val="C5824A9B749B034EB0C5326375C438D9"/>
    <w:rsid w:val="00960481"/>
    <w:pPr>
      <w:widowControl w:val="0"/>
      <w:jc w:val="both"/>
    </w:pPr>
  </w:style>
  <w:style w:type="paragraph" w:customStyle="1" w:styleId="F543C0859BD3FC4997B12ACA7DA81983">
    <w:name w:val="F543C0859BD3FC4997B12ACA7DA81983"/>
    <w:rsid w:val="00960481"/>
    <w:pPr>
      <w:widowControl w:val="0"/>
      <w:jc w:val="both"/>
    </w:pPr>
  </w:style>
  <w:style w:type="paragraph" w:customStyle="1" w:styleId="3BFBB2BBE37C1142AB0C0F8754957E3A">
    <w:name w:val="3BFBB2BBE37C1142AB0C0F8754957E3A"/>
    <w:rsid w:val="00960481"/>
    <w:pPr>
      <w:widowControl w:val="0"/>
      <w:jc w:val="both"/>
    </w:pPr>
  </w:style>
  <w:style w:type="paragraph" w:customStyle="1" w:styleId="66EC9BD6C7D881438ED482AB12CFAB3F">
    <w:name w:val="66EC9BD6C7D881438ED482AB12CFAB3F"/>
    <w:rsid w:val="00960481"/>
    <w:pPr>
      <w:widowControl w:val="0"/>
      <w:jc w:val="both"/>
    </w:pPr>
  </w:style>
  <w:style w:type="paragraph" w:customStyle="1" w:styleId="DADD85100D4D0E47BB16ABBD1C5761A6">
    <w:name w:val="DADD85100D4D0E47BB16ABBD1C5761A6"/>
    <w:rsid w:val="00960481"/>
    <w:pPr>
      <w:widowControl w:val="0"/>
      <w:jc w:val="both"/>
    </w:pPr>
  </w:style>
  <w:style w:type="paragraph" w:customStyle="1" w:styleId="FB8E6350A6EB9340AA1556BEDF0FBA37">
    <w:name w:val="FB8E6350A6EB9340AA1556BEDF0FBA37"/>
    <w:rsid w:val="00960481"/>
    <w:pPr>
      <w:widowControl w:val="0"/>
      <w:jc w:val="both"/>
    </w:pPr>
  </w:style>
  <w:style w:type="paragraph" w:customStyle="1" w:styleId="A72FE395F9C4754FB841173D53B40244">
    <w:name w:val="A72FE395F9C4754FB841173D53B40244"/>
    <w:rsid w:val="00960481"/>
    <w:pPr>
      <w:widowControl w:val="0"/>
      <w:jc w:val="both"/>
    </w:pPr>
  </w:style>
  <w:style w:type="paragraph" w:customStyle="1" w:styleId="46D52C997CDEC847AC5075DCDC9B42A9">
    <w:name w:val="46D52C997CDEC847AC5075DCDC9B42A9"/>
    <w:rsid w:val="00960481"/>
    <w:pPr>
      <w:widowControl w:val="0"/>
      <w:jc w:val="both"/>
    </w:pPr>
  </w:style>
  <w:style w:type="paragraph" w:customStyle="1" w:styleId="F63ED7231A520B4C86996759C9D6A307">
    <w:name w:val="F63ED7231A520B4C86996759C9D6A307"/>
    <w:rsid w:val="00960481"/>
    <w:pPr>
      <w:widowControl w:val="0"/>
      <w:jc w:val="both"/>
    </w:pPr>
  </w:style>
  <w:style w:type="paragraph" w:customStyle="1" w:styleId="3B1FDECB12B089458A555F51C6139F7A">
    <w:name w:val="3B1FDECB12B089458A555F51C6139F7A"/>
    <w:rsid w:val="00960481"/>
    <w:pPr>
      <w:widowControl w:val="0"/>
      <w:jc w:val="both"/>
    </w:pPr>
  </w:style>
  <w:style w:type="paragraph" w:customStyle="1" w:styleId="BA9FE138E28CEE4B9D194B14DCA98D20">
    <w:name w:val="BA9FE138E28CEE4B9D194B14DCA98D20"/>
    <w:rsid w:val="00960481"/>
    <w:pPr>
      <w:widowControl w:val="0"/>
      <w:jc w:val="both"/>
    </w:pPr>
  </w:style>
  <w:style w:type="paragraph" w:customStyle="1" w:styleId="274D327A8DDB8945BF7DF94E2800AB31">
    <w:name w:val="274D327A8DDB8945BF7DF94E2800AB31"/>
    <w:rsid w:val="00960481"/>
    <w:pPr>
      <w:widowControl w:val="0"/>
      <w:jc w:val="both"/>
    </w:pPr>
  </w:style>
  <w:style w:type="paragraph" w:customStyle="1" w:styleId="876758E8CE85AF40AEF82EC9A263C891">
    <w:name w:val="876758E8CE85AF40AEF82EC9A263C891"/>
    <w:rsid w:val="00960481"/>
    <w:pPr>
      <w:widowControl w:val="0"/>
      <w:jc w:val="both"/>
    </w:pPr>
  </w:style>
  <w:style w:type="paragraph" w:customStyle="1" w:styleId="CD15B1A14EA0BD4093EE36170BA4CA0D">
    <w:name w:val="CD15B1A14EA0BD4093EE36170BA4CA0D"/>
    <w:rsid w:val="00960481"/>
    <w:pPr>
      <w:widowControl w:val="0"/>
      <w:jc w:val="both"/>
    </w:pPr>
  </w:style>
  <w:style w:type="paragraph" w:customStyle="1" w:styleId="27D07AA5444A48428FCA7DE924DC1A2A">
    <w:name w:val="27D07AA5444A48428FCA7DE924DC1A2A"/>
    <w:rsid w:val="00960481"/>
    <w:pPr>
      <w:widowControl w:val="0"/>
      <w:jc w:val="both"/>
    </w:pPr>
  </w:style>
  <w:style w:type="paragraph" w:customStyle="1" w:styleId="A3C9B30A1B177E47B48E44396EAAF0D8">
    <w:name w:val="A3C9B30A1B177E47B48E44396EAAF0D8"/>
    <w:rsid w:val="00960481"/>
    <w:pPr>
      <w:widowControl w:val="0"/>
      <w:jc w:val="both"/>
    </w:pPr>
  </w:style>
  <w:style w:type="paragraph" w:customStyle="1" w:styleId="818214CA6B21F34C8F5EEDE2C1BDB54B">
    <w:name w:val="818214CA6B21F34C8F5EEDE2C1BDB54B"/>
    <w:rsid w:val="00960481"/>
    <w:pPr>
      <w:widowControl w:val="0"/>
      <w:jc w:val="both"/>
    </w:pPr>
  </w:style>
  <w:style w:type="paragraph" w:customStyle="1" w:styleId="16A131B54923984FA39851858AD54B88">
    <w:name w:val="16A131B54923984FA39851858AD54B88"/>
    <w:rsid w:val="00960481"/>
    <w:pPr>
      <w:widowControl w:val="0"/>
      <w:jc w:val="both"/>
    </w:pPr>
  </w:style>
  <w:style w:type="paragraph" w:customStyle="1" w:styleId="77CACC6BCFC76F4AA7775FE0D9E44EE7">
    <w:name w:val="77CACC6BCFC76F4AA7775FE0D9E44EE7"/>
    <w:rsid w:val="00960481"/>
    <w:pPr>
      <w:widowControl w:val="0"/>
      <w:jc w:val="both"/>
    </w:pPr>
  </w:style>
  <w:style w:type="paragraph" w:customStyle="1" w:styleId="C9BA3EDEF6DE014D9B3C9A143314F9B8">
    <w:name w:val="C9BA3EDEF6DE014D9B3C9A143314F9B8"/>
    <w:rsid w:val="00960481"/>
    <w:pPr>
      <w:widowControl w:val="0"/>
      <w:jc w:val="both"/>
    </w:pPr>
  </w:style>
  <w:style w:type="paragraph" w:customStyle="1" w:styleId="3172A5C70CF932438439F3444A545FB6">
    <w:name w:val="3172A5C70CF932438439F3444A545FB6"/>
    <w:rsid w:val="00960481"/>
    <w:pPr>
      <w:widowControl w:val="0"/>
      <w:jc w:val="both"/>
    </w:pPr>
  </w:style>
  <w:style w:type="paragraph" w:customStyle="1" w:styleId="1D7379EFE7A9AE4D86E51FCA7DE681C6">
    <w:name w:val="1D7379EFE7A9AE4D86E51FCA7DE681C6"/>
    <w:rsid w:val="00960481"/>
    <w:pPr>
      <w:widowControl w:val="0"/>
      <w:jc w:val="both"/>
    </w:pPr>
  </w:style>
  <w:style w:type="paragraph" w:customStyle="1" w:styleId="D15B4F8FD213A04BB49DA64958186650">
    <w:name w:val="D15B4F8FD213A04BB49DA64958186650"/>
    <w:rsid w:val="00960481"/>
    <w:pPr>
      <w:widowControl w:val="0"/>
      <w:jc w:val="both"/>
    </w:pPr>
  </w:style>
  <w:style w:type="paragraph" w:customStyle="1" w:styleId="1B14FE2D9E808047AD788158B4C93971">
    <w:name w:val="1B14FE2D9E808047AD788158B4C93971"/>
    <w:rsid w:val="00960481"/>
    <w:pPr>
      <w:widowControl w:val="0"/>
      <w:jc w:val="both"/>
    </w:pPr>
  </w:style>
  <w:style w:type="paragraph" w:customStyle="1" w:styleId="48A39DBF9986764C900BC93A8CF0B868">
    <w:name w:val="48A39DBF9986764C900BC93A8CF0B868"/>
    <w:rsid w:val="00960481"/>
    <w:pPr>
      <w:widowControl w:val="0"/>
      <w:jc w:val="both"/>
    </w:pPr>
  </w:style>
  <w:style w:type="paragraph" w:customStyle="1" w:styleId="7334695C7DD7A048AD0E1C1C4D27D9E7">
    <w:name w:val="7334695C7DD7A048AD0E1C1C4D27D9E7"/>
    <w:rsid w:val="00960481"/>
    <w:pPr>
      <w:widowControl w:val="0"/>
      <w:jc w:val="both"/>
    </w:pPr>
  </w:style>
  <w:style w:type="paragraph" w:customStyle="1" w:styleId="96DBB091DB47634E94E0E13259725A71">
    <w:name w:val="96DBB091DB47634E94E0E13259725A71"/>
    <w:rsid w:val="00960481"/>
    <w:pPr>
      <w:widowControl w:val="0"/>
      <w:jc w:val="both"/>
    </w:pPr>
  </w:style>
  <w:style w:type="paragraph" w:customStyle="1" w:styleId="AB8BE6C0E0D0084F9738D07FC250F8AF">
    <w:name w:val="AB8BE6C0E0D0084F9738D07FC250F8AF"/>
    <w:rsid w:val="004A6C63"/>
    <w:pPr>
      <w:widowControl w:val="0"/>
      <w:jc w:val="both"/>
    </w:pPr>
  </w:style>
  <w:style w:type="paragraph" w:customStyle="1" w:styleId="60B6A283A3474F4EA2B87BFE03DA772B">
    <w:name w:val="60B6A283A3474F4EA2B87BFE03DA772B"/>
    <w:rsid w:val="004A6C63"/>
    <w:pPr>
      <w:widowControl w:val="0"/>
      <w:jc w:val="both"/>
    </w:pPr>
  </w:style>
  <w:style w:type="paragraph" w:customStyle="1" w:styleId="F231098000BB1F458E35E28369370238">
    <w:name w:val="F231098000BB1F458E35E28369370238"/>
    <w:rsid w:val="004A6C63"/>
    <w:pPr>
      <w:widowControl w:val="0"/>
      <w:jc w:val="both"/>
    </w:pPr>
  </w:style>
  <w:style w:type="paragraph" w:customStyle="1" w:styleId="C747500D94446A4EB6E2DE53D6FB39B5">
    <w:name w:val="C747500D94446A4EB6E2DE53D6FB39B5"/>
    <w:rsid w:val="004A6C63"/>
    <w:pPr>
      <w:widowControl w:val="0"/>
      <w:jc w:val="both"/>
    </w:pPr>
  </w:style>
  <w:style w:type="paragraph" w:customStyle="1" w:styleId="1B2276861170F04A8B84E84351389D21">
    <w:name w:val="1B2276861170F04A8B84E84351389D21"/>
    <w:rsid w:val="004A6C63"/>
    <w:pPr>
      <w:widowControl w:val="0"/>
      <w:jc w:val="both"/>
    </w:pPr>
  </w:style>
  <w:style w:type="paragraph" w:customStyle="1" w:styleId="15CBCB05B4218346ABC0B7A98A8CA69B">
    <w:name w:val="15CBCB05B4218346ABC0B7A98A8CA69B"/>
    <w:rsid w:val="006F7569"/>
    <w:pPr>
      <w:widowControl w:val="0"/>
      <w:jc w:val="both"/>
    </w:pPr>
  </w:style>
  <w:style w:type="paragraph" w:customStyle="1" w:styleId="AE66A15D0147394880D797399B5FE782">
    <w:name w:val="AE66A15D0147394880D797399B5FE782"/>
    <w:rsid w:val="006F7569"/>
    <w:pPr>
      <w:widowControl w:val="0"/>
      <w:jc w:val="both"/>
    </w:pPr>
  </w:style>
  <w:style w:type="paragraph" w:customStyle="1" w:styleId="F12F528A42527F4EBEFD2C3E731FF492">
    <w:name w:val="F12F528A42527F4EBEFD2C3E731FF492"/>
    <w:rsid w:val="006F7569"/>
    <w:pPr>
      <w:widowControl w:val="0"/>
      <w:jc w:val="both"/>
    </w:pPr>
  </w:style>
  <w:style w:type="paragraph" w:customStyle="1" w:styleId="6251444A1D1468469AB998E903FEE656">
    <w:name w:val="6251444A1D1468469AB998E903FEE656"/>
    <w:rsid w:val="006F7569"/>
    <w:pPr>
      <w:widowControl w:val="0"/>
      <w:jc w:val="both"/>
    </w:pPr>
  </w:style>
  <w:style w:type="paragraph" w:customStyle="1" w:styleId="A1A9DD1EFC2ED24DBD3246AFA0A7E974">
    <w:name w:val="A1A9DD1EFC2ED24DBD3246AFA0A7E974"/>
    <w:rsid w:val="006F7569"/>
    <w:pPr>
      <w:widowControl w:val="0"/>
      <w:jc w:val="both"/>
    </w:pPr>
  </w:style>
  <w:style w:type="paragraph" w:customStyle="1" w:styleId="33BDFFCEF2DC8E49969EE1021B51A881">
    <w:name w:val="33BDFFCEF2DC8E49969EE1021B51A881"/>
    <w:rsid w:val="006F7569"/>
    <w:pPr>
      <w:widowControl w:val="0"/>
      <w:jc w:val="both"/>
    </w:pPr>
  </w:style>
  <w:style w:type="paragraph" w:customStyle="1" w:styleId="9EF2F48E3CFF7D4BA00BCE4992864D33">
    <w:name w:val="9EF2F48E3CFF7D4BA00BCE4992864D33"/>
    <w:rsid w:val="006F7569"/>
    <w:pPr>
      <w:widowControl w:val="0"/>
      <w:jc w:val="both"/>
    </w:pPr>
  </w:style>
  <w:style w:type="paragraph" w:customStyle="1" w:styleId="9E2D294AC030A54598699A9791EFF55F">
    <w:name w:val="9E2D294AC030A54598699A9791EFF55F"/>
    <w:rsid w:val="006F7569"/>
    <w:pPr>
      <w:widowControl w:val="0"/>
      <w:jc w:val="both"/>
    </w:pPr>
  </w:style>
  <w:style w:type="paragraph" w:customStyle="1" w:styleId="8310C1BDBD04DF45BCAEC25FB1CB6109">
    <w:name w:val="8310C1BDBD04DF45BCAEC25FB1CB6109"/>
    <w:rsid w:val="006F7569"/>
    <w:pPr>
      <w:widowControl w:val="0"/>
      <w:jc w:val="both"/>
    </w:pPr>
  </w:style>
  <w:style w:type="paragraph" w:customStyle="1" w:styleId="B3E7C8AE7178F642AA91CA167A14B916">
    <w:name w:val="B3E7C8AE7178F642AA91CA167A14B916"/>
    <w:rsid w:val="006F7569"/>
    <w:pPr>
      <w:widowControl w:val="0"/>
      <w:jc w:val="both"/>
    </w:pPr>
  </w:style>
  <w:style w:type="paragraph" w:customStyle="1" w:styleId="2D8B2A822F03B741B99379EF87ED019E">
    <w:name w:val="2D8B2A822F03B741B99379EF87ED019E"/>
    <w:rsid w:val="006F7569"/>
    <w:pPr>
      <w:widowControl w:val="0"/>
      <w:jc w:val="both"/>
    </w:pPr>
  </w:style>
  <w:style w:type="paragraph" w:customStyle="1" w:styleId="BE1BB4E5CEE2034CB12F9E039200124A">
    <w:name w:val="BE1BB4E5CEE2034CB12F9E039200124A"/>
    <w:rsid w:val="005A725F"/>
    <w:pPr>
      <w:widowControl w:val="0"/>
      <w:jc w:val="both"/>
    </w:pPr>
  </w:style>
  <w:style w:type="paragraph" w:customStyle="1" w:styleId="24F166D16E24DA40B79B346119E49B6D">
    <w:name w:val="24F166D16E24DA40B79B346119E49B6D"/>
    <w:rsid w:val="005A725F"/>
    <w:pPr>
      <w:widowControl w:val="0"/>
      <w:jc w:val="both"/>
    </w:pPr>
  </w:style>
  <w:style w:type="paragraph" w:customStyle="1" w:styleId="F823018E80AB3E4DA9FF992C7F6C0F38">
    <w:name w:val="F823018E80AB3E4DA9FF992C7F6C0F38"/>
    <w:rsid w:val="005A725F"/>
    <w:pPr>
      <w:widowControl w:val="0"/>
      <w:jc w:val="both"/>
    </w:pPr>
  </w:style>
  <w:style w:type="paragraph" w:customStyle="1" w:styleId="C017D184AEA34A499FCF21E93659E490">
    <w:name w:val="C017D184AEA34A499FCF21E93659E490"/>
    <w:rsid w:val="00A82EAF"/>
    <w:pPr>
      <w:widowControl w:val="0"/>
      <w:jc w:val="both"/>
    </w:pPr>
  </w:style>
  <w:style w:type="paragraph" w:customStyle="1" w:styleId="5F733A638F3CA74A92D1B961E38114A6">
    <w:name w:val="5F733A638F3CA74A92D1B961E38114A6"/>
    <w:rsid w:val="00A82EAF"/>
    <w:pPr>
      <w:widowControl w:val="0"/>
      <w:jc w:val="both"/>
    </w:pPr>
  </w:style>
  <w:style w:type="paragraph" w:customStyle="1" w:styleId="D193BFA143167D4DAE020E98019DA018">
    <w:name w:val="D193BFA143167D4DAE020E98019DA018"/>
    <w:rsid w:val="00A82EAF"/>
    <w:pPr>
      <w:widowControl w:val="0"/>
      <w:jc w:val="both"/>
    </w:pPr>
  </w:style>
  <w:style w:type="paragraph" w:customStyle="1" w:styleId="F826A2E78EF1164EA08BA7A5E658D651">
    <w:name w:val="F826A2E78EF1164EA08BA7A5E658D651"/>
    <w:rsid w:val="00A82EAF"/>
    <w:pPr>
      <w:widowControl w:val="0"/>
      <w:jc w:val="both"/>
    </w:pPr>
  </w:style>
  <w:style w:type="paragraph" w:customStyle="1" w:styleId="8D052A0338073048971029AF8E716AFB">
    <w:name w:val="8D052A0338073048971029AF8E716AFB"/>
    <w:rsid w:val="00A82EAF"/>
    <w:pPr>
      <w:widowControl w:val="0"/>
      <w:jc w:val="both"/>
    </w:pPr>
  </w:style>
  <w:style w:type="paragraph" w:customStyle="1" w:styleId="0EB5702848A8A54BA6DC7F55F27FCEFE">
    <w:name w:val="0EB5702848A8A54BA6DC7F55F27FCEFE"/>
    <w:rsid w:val="00A82EAF"/>
    <w:pPr>
      <w:widowControl w:val="0"/>
      <w:jc w:val="both"/>
    </w:pPr>
  </w:style>
  <w:style w:type="paragraph" w:customStyle="1" w:styleId="F395CC62D630044B9A9604F81C00C897">
    <w:name w:val="F395CC62D630044B9A9604F81C00C897"/>
    <w:rsid w:val="00A82EAF"/>
    <w:pPr>
      <w:widowControl w:val="0"/>
      <w:jc w:val="both"/>
    </w:pPr>
  </w:style>
  <w:style w:type="paragraph" w:customStyle="1" w:styleId="54F28EFC7597C04D97B3D8B49AB9B800">
    <w:name w:val="54F28EFC7597C04D97B3D8B49AB9B800"/>
    <w:rsid w:val="00A82EAF"/>
    <w:pPr>
      <w:widowControl w:val="0"/>
      <w:jc w:val="both"/>
    </w:pPr>
  </w:style>
  <w:style w:type="paragraph" w:customStyle="1" w:styleId="95FAF1B27CA4F04AAD3112241840BD85">
    <w:name w:val="95FAF1B27CA4F04AAD3112241840BD85"/>
    <w:rsid w:val="00A82EA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A725F"/>
    <w:pPr>
      <w:widowControl/>
      <w:spacing w:after="200" w:line="300" w:lineRule="auto"/>
      <w:jc w:val="left"/>
    </w:pPr>
    <w:rPr>
      <w:rFonts w:eastAsiaTheme="minorHAnsi"/>
      <w:kern w:val="0"/>
      <w:sz w:val="20"/>
      <w:szCs w:val="22"/>
    </w:rPr>
  </w:style>
  <w:style w:type="character" w:customStyle="1" w:styleId="a4">
    <w:name w:val="正文文本字符"/>
    <w:basedOn w:val="a0"/>
    <w:link w:val="a3"/>
    <w:rsid w:val="005A725F"/>
    <w:rPr>
      <w:rFonts w:eastAsiaTheme="minorHAnsi"/>
      <w:kern w:val="0"/>
      <w:sz w:val="20"/>
      <w:szCs w:val="22"/>
    </w:rPr>
  </w:style>
  <w:style w:type="paragraph" w:customStyle="1" w:styleId="3D30818B4114BF4C8655DDFAE5CA8446">
    <w:name w:val="3D30818B4114BF4C8655DDFAE5CA8446"/>
    <w:pPr>
      <w:widowControl w:val="0"/>
      <w:jc w:val="both"/>
    </w:pPr>
  </w:style>
  <w:style w:type="paragraph" w:customStyle="1" w:styleId="602B9CE4C021D6429958697CA1A549E3">
    <w:name w:val="602B9CE4C021D6429958697CA1A549E3"/>
    <w:pPr>
      <w:widowControl w:val="0"/>
      <w:jc w:val="both"/>
    </w:pPr>
  </w:style>
  <w:style w:type="paragraph" w:customStyle="1" w:styleId="7B3C3ECABE036141BDCAABDB5B7B7906">
    <w:name w:val="7B3C3ECABE036141BDCAABDB5B7B7906"/>
    <w:pPr>
      <w:widowControl w:val="0"/>
      <w:jc w:val="both"/>
    </w:pPr>
  </w:style>
  <w:style w:type="paragraph" w:customStyle="1" w:styleId="385EC47B0802034B8E354B6930E19623">
    <w:name w:val="385EC47B0802034B8E354B6930E19623"/>
    <w:pPr>
      <w:widowControl w:val="0"/>
      <w:jc w:val="both"/>
    </w:pPr>
  </w:style>
  <w:style w:type="paragraph" w:customStyle="1" w:styleId="84BF589EEAFA7D4997428730E5EBF4EC">
    <w:name w:val="84BF589EEAFA7D4997428730E5EBF4EC"/>
    <w:pPr>
      <w:widowControl w:val="0"/>
      <w:jc w:val="both"/>
    </w:pPr>
  </w:style>
  <w:style w:type="paragraph" w:customStyle="1" w:styleId="1E055464739544468D7C440083F29DFB">
    <w:name w:val="1E055464739544468D7C440083F29DFB"/>
    <w:pPr>
      <w:widowControl w:val="0"/>
      <w:jc w:val="both"/>
    </w:pPr>
  </w:style>
  <w:style w:type="paragraph" w:customStyle="1" w:styleId="857B761FCBBA764E9ECAE5C2A403F7BF">
    <w:name w:val="857B761FCBBA764E9ECAE5C2A403F7BF"/>
    <w:pPr>
      <w:widowControl w:val="0"/>
      <w:jc w:val="both"/>
    </w:pPr>
  </w:style>
  <w:style w:type="paragraph" w:customStyle="1" w:styleId="380227FDDD99914EB6C4A15788AFB039">
    <w:name w:val="380227FDDD99914EB6C4A15788AFB039"/>
    <w:pPr>
      <w:widowControl w:val="0"/>
      <w:jc w:val="both"/>
    </w:pPr>
  </w:style>
  <w:style w:type="paragraph" w:customStyle="1" w:styleId="EE3D133E48129643A8A4A163AED27680">
    <w:name w:val="EE3D133E48129643A8A4A163AED27680"/>
    <w:pPr>
      <w:widowControl w:val="0"/>
      <w:jc w:val="both"/>
    </w:pPr>
  </w:style>
  <w:style w:type="paragraph" w:customStyle="1" w:styleId="4810D68444E154468FAADEFDC274DDD9">
    <w:name w:val="4810D68444E154468FAADEFDC274DDD9"/>
    <w:pPr>
      <w:widowControl w:val="0"/>
      <w:jc w:val="both"/>
    </w:pPr>
  </w:style>
  <w:style w:type="paragraph" w:customStyle="1" w:styleId="312227406E492A49A805F32D2F785639">
    <w:name w:val="312227406E492A49A805F32D2F785639"/>
    <w:pPr>
      <w:widowControl w:val="0"/>
      <w:jc w:val="both"/>
    </w:pPr>
  </w:style>
  <w:style w:type="paragraph" w:customStyle="1" w:styleId="B280F49F71B40F4A9916D432DE2389D0">
    <w:name w:val="B280F49F71B40F4A9916D432DE2389D0"/>
    <w:pPr>
      <w:widowControl w:val="0"/>
      <w:jc w:val="both"/>
    </w:pPr>
  </w:style>
  <w:style w:type="paragraph" w:customStyle="1" w:styleId="45DE6F898DD3084090CE2BEF40BAA83B">
    <w:name w:val="45DE6F898DD3084090CE2BEF40BAA83B"/>
    <w:rsid w:val="00960481"/>
    <w:pPr>
      <w:widowControl w:val="0"/>
      <w:jc w:val="both"/>
    </w:pPr>
  </w:style>
  <w:style w:type="paragraph" w:customStyle="1" w:styleId="0302534A6569594C8D073808F6FCD811">
    <w:name w:val="0302534A6569594C8D073808F6FCD811"/>
    <w:rsid w:val="00960481"/>
    <w:pPr>
      <w:widowControl w:val="0"/>
      <w:jc w:val="both"/>
    </w:pPr>
  </w:style>
  <w:style w:type="paragraph" w:customStyle="1" w:styleId="2C6334EEE64DA74193863185A4464F54">
    <w:name w:val="2C6334EEE64DA74193863185A4464F54"/>
    <w:rsid w:val="00960481"/>
    <w:pPr>
      <w:widowControl w:val="0"/>
      <w:jc w:val="both"/>
    </w:pPr>
  </w:style>
  <w:style w:type="paragraph" w:customStyle="1" w:styleId="ED60E946B9C17C4FA1356C83959918EF">
    <w:name w:val="ED60E946B9C17C4FA1356C83959918EF"/>
    <w:rsid w:val="00960481"/>
    <w:pPr>
      <w:widowControl w:val="0"/>
      <w:jc w:val="both"/>
    </w:pPr>
  </w:style>
  <w:style w:type="paragraph" w:customStyle="1" w:styleId="6E050EFAEB427A4A8EB8986A353CA0F9">
    <w:name w:val="6E050EFAEB427A4A8EB8986A353CA0F9"/>
    <w:rsid w:val="00960481"/>
    <w:pPr>
      <w:widowControl w:val="0"/>
      <w:jc w:val="both"/>
    </w:pPr>
  </w:style>
  <w:style w:type="paragraph" w:customStyle="1" w:styleId="2235A8F4FCB3DB4BB1FF8836939EBE62">
    <w:name w:val="2235A8F4FCB3DB4BB1FF8836939EBE62"/>
    <w:rsid w:val="00960481"/>
    <w:pPr>
      <w:widowControl w:val="0"/>
      <w:jc w:val="both"/>
    </w:pPr>
  </w:style>
  <w:style w:type="paragraph" w:customStyle="1" w:styleId="BC901182FB6F2C42976D5B693CC2124E">
    <w:name w:val="BC901182FB6F2C42976D5B693CC2124E"/>
    <w:rsid w:val="00960481"/>
    <w:pPr>
      <w:widowControl w:val="0"/>
      <w:jc w:val="both"/>
    </w:pPr>
  </w:style>
  <w:style w:type="paragraph" w:customStyle="1" w:styleId="EB60B5625FD4C74EAB7DB9D18D42491A">
    <w:name w:val="EB60B5625FD4C74EAB7DB9D18D42491A"/>
    <w:rsid w:val="00960481"/>
    <w:pPr>
      <w:widowControl w:val="0"/>
      <w:jc w:val="both"/>
    </w:pPr>
  </w:style>
  <w:style w:type="paragraph" w:customStyle="1" w:styleId="6FC1A644639F54458F4520C131FA0862">
    <w:name w:val="6FC1A644639F54458F4520C131FA0862"/>
    <w:rsid w:val="00960481"/>
    <w:pPr>
      <w:widowControl w:val="0"/>
      <w:jc w:val="both"/>
    </w:pPr>
  </w:style>
  <w:style w:type="paragraph" w:customStyle="1" w:styleId="226E8210A483DE40ADB734D43C561418">
    <w:name w:val="226E8210A483DE40ADB734D43C561418"/>
    <w:rsid w:val="00960481"/>
    <w:pPr>
      <w:widowControl w:val="0"/>
      <w:jc w:val="both"/>
    </w:pPr>
  </w:style>
  <w:style w:type="paragraph" w:customStyle="1" w:styleId="3E4BE2746BBDB04BB899082E0D42775E">
    <w:name w:val="3E4BE2746BBDB04BB899082E0D42775E"/>
    <w:rsid w:val="00960481"/>
    <w:pPr>
      <w:widowControl w:val="0"/>
      <w:jc w:val="both"/>
    </w:pPr>
  </w:style>
  <w:style w:type="paragraph" w:customStyle="1" w:styleId="C9935991E7D5F744A115C4193C6D09DC">
    <w:name w:val="C9935991E7D5F744A115C4193C6D09DC"/>
    <w:rsid w:val="00960481"/>
    <w:pPr>
      <w:widowControl w:val="0"/>
      <w:jc w:val="both"/>
    </w:pPr>
  </w:style>
  <w:style w:type="paragraph" w:customStyle="1" w:styleId="D69579D7EF93D948960668D3D6E0918D">
    <w:name w:val="D69579D7EF93D948960668D3D6E0918D"/>
    <w:rsid w:val="00960481"/>
    <w:pPr>
      <w:widowControl w:val="0"/>
      <w:jc w:val="both"/>
    </w:pPr>
  </w:style>
  <w:style w:type="paragraph" w:customStyle="1" w:styleId="498E937EB219AF448CCD63282CD7DE8D">
    <w:name w:val="498E937EB219AF448CCD63282CD7DE8D"/>
    <w:rsid w:val="00960481"/>
    <w:pPr>
      <w:widowControl w:val="0"/>
      <w:jc w:val="both"/>
    </w:pPr>
  </w:style>
  <w:style w:type="paragraph" w:customStyle="1" w:styleId="7E22DAB9F232A94DAEF078224E56E421">
    <w:name w:val="7E22DAB9F232A94DAEF078224E56E421"/>
    <w:rsid w:val="00960481"/>
    <w:pPr>
      <w:widowControl w:val="0"/>
      <w:jc w:val="both"/>
    </w:pPr>
  </w:style>
  <w:style w:type="paragraph" w:customStyle="1" w:styleId="B98A16614B30D74082F3360A70C78BC8">
    <w:name w:val="B98A16614B30D74082F3360A70C78BC8"/>
    <w:rsid w:val="00960481"/>
    <w:pPr>
      <w:widowControl w:val="0"/>
      <w:jc w:val="both"/>
    </w:pPr>
  </w:style>
  <w:style w:type="paragraph" w:customStyle="1" w:styleId="787F1CD3E052E54589DBE3CDDAB473B3">
    <w:name w:val="787F1CD3E052E54589DBE3CDDAB473B3"/>
    <w:rsid w:val="00960481"/>
    <w:pPr>
      <w:widowControl w:val="0"/>
      <w:jc w:val="both"/>
    </w:pPr>
  </w:style>
  <w:style w:type="paragraph" w:customStyle="1" w:styleId="C9C72B6422E8F142A7D65D9E52F5D855">
    <w:name w:val="C9C72B6422E8F142A7D65D9E52F5D855"/>
    <w:rsid w:val="00960481"/>
    <w:pPr>
      <w:widowControl w:val="0"/>
      <w:jc w:val="both"/>
    </w:pPr>
  </w:style>
  <w:style w:type="paragraph" w:customStyle="1" w:styleId="D8B6E83867728448B376D40593083E15">
    <w:name w:val="D8B6E83867728448B376D40593083E15"/>
    <w:rsid w:val="00960481"/>
    <w:pPr>
      <w:widowControl w:val="0"/>
      <w:jc w:val="both"/>
    </w:pPr>
  </w:style>
  <w:style w:type="paragraph" w:customStyle="1" w:styleId="2804438D4E27B94EA2837D7B307971E0">
    <w:name w:val="2804438D4E27B94EA2837D7B307971E0"/>
    <w:rsid w:val="00960481"/>
    <w:pPr>
      <w:widowControl w:val="0"/>
      <w:jc w:val="both"/>
    </w:pPr>
  </w:style>
  <w:style w:type="paragraph" w:customStyle="1" w:styleId="2E93A23FB5B00B4A8D1E3AEC003E2260">
    <w:name w:val="2E93A23FB5B00B4A8D1E3AEC003E2260"/>
    <w:rsid w:val="00960481"/>
    <w:pPr>
      <w:widowControl w:val="0"/>
      <w:jc w:val="both"/>
    </w:pPr>
  </w:style>
  <w:style w:type="paragraph" w:customStyle="1" w:styleId="D1D67E5AD321204FAB146424B11284EC">
    <w:name w:val="D1D67E5AD321204FAB146424B11284EC"/>
    <w:rsid w:val="00960481"/>
    <w:pPr>
      <w:widowControl w:val="0"/>
      <w:jc w:val="both"/>
    </w:pPr>
  </w:style>
  <w:style w:type="paragraph" w:customStyle="1" w:styleId="C5824A9B749B034EB0C5326375C438D9">
    <w:name w:val="C5824A9B749B034EB0C5326375C438D9"/>
    <w:rsid w:val="00960481"/>
    <w:pPr>
      <w:widowControl w:val="0"/>
      <w:jc w:val="both"/>
    </w:pPr>
  </w:style>
  <w:style w:type="paragraph" w:customStyle="1" w:styleId="F543C0859BD3FC4997B12ACA7DA81983">
    <w:name w:val="F543C0859BD3FC4997B12ACA7DA81983"/>
    <w:rsid w:val="00960481"/>
    <w:pPr>
      <w:widowControl w:val="0"/>
      <w:jc w:val="both"/>
    </w:pPr>
  </w:style>
  <w:style w:type="paragraph" w:customStyle="1" w:styleId="3BFBB2BBE37C1142AB0C0F8754957E3A">
    <w:name w:val="3BFBB2BBE37C1142AB0C0F8754957E3A"/>
    <w:rsid w:val="00960481"/>
    <w:pPr>
      <w:widowControl w:val="0"/>
      <w:jc w:val="both"/>
    </w:pPr>
  </w:style>
  <w:style w:type="paragraph" w:customStyle="1" w:styleId="66EC9BD6C7D881438ED482AB12CFAB3F">
    <w:name w:val="66EC9BD6C7D881438ED482AB12CFAB3F"/>
    <w:rsid w:val="00960481"/>
    <w:pPr>
      <w:widowControl w:val="0"/>
      <w:jc w:val="both"/>
    </w:pPr>
  </w:style>
  <w:style w:type="paragraph" w:customStyle="1" w:styleId="DADD85100D4D0E47BB16ABBD1C5761A6">
    <w:name w:val="DADD85100D4D0E47BB16ABBD1C5761A6"/>
    <w:rsid w:val="00960481"/>
    <w:pPr>
      <w:widowControl w:val="0"/>
      <w:jc w:val="both"/>
    </w:pPr>
  </w:style>
  <w:style w:type="paragraph" w:customStyle="1" w:styleId="FB8E6350A6EB9340AA1556BEDF0FBA37">
    <w:name w:val="FB8E6350A6EB9340AA1556BEDF0FBA37"/>
    <w:rsid w:val="00960481"/>
    <w:pPr>
      <w:widowControl w:val="0"/>
      <w:jc w:val="both"/>
    </w:pPr>
  </w:style>
  <w:style w:type="paragraph" w:customStyle="1" w:styleId="A72FE395F9C4754FB841173D53B40244">
    <w:name w:val="A72FE395F9C4754FB841173D53B40244"/>
    <w:rsid w:val="00960481"/>
    <w:pPr>
      <w:widowControl w:val="0"/>
      <w:jc w:val="both"/>
    </w:pPr>
  </w:style>
  <w:style w:type="paragraph" w:customStyle="1" w:styleId="46D52C997CDEC847AC5075DCDC9B42A9">
    <w:name w:val="46D52C997CDEC847AC5075DCDC9B42A9"/>
    <w:rsid w:val="00960481"/>
    <w:pPr>
      <w:widowControl w:val="0"/>
      <w:jc w:val="both"/>
    </w:pPr>
  </w:style>
  <w:style w:type="paragraph" w:customStyle="1" w:styleId="F63ED7231A520B4C86996759C9D6A307">
    <w:name w:val="F63ED7231A520B4C86996759C9D6A307"/>
    <w:rsid w:val="00960481"/>
    <w:pPr>
      <w:widowControl w:val="0"/>
      <w:jc w:val="both"/>
    </w:pPr>
  </w:style>
  <w:style w:type="paragraph" w:customStyle="1" w:styleId="3B1FDECB12B089458A555F51C6139F7A">
    <w:name w:val="3B1FDECB12B089458A555F51C6139F7A"/>
    <w:rsid w:val="00960481"/>
    <w:pPr>
      <w:widowControl w:val="0"/>
      <w:jc w:val="both"/>
    </w:pPr>
  </w:style>
  <w:style w:type="paragraph" w:customStyle="1" w:styleId="BA9FE138E28CEE4B9D194B14DCA98D20">
    <w:name w:val="BA9FE138E28CEE4B9D194B14DCA98D20"/>
    <w:rsid w:val="00960481"/>
    <w:pPr>
      <w:widowControl w:val="0"/>
      <w:jc w:val="both"/>
    </w:pPr>
  </w:style>
  <w:style w:type="paragraph" w:customStyle="1" w:styleId="274D327A8DDB8945BF7DF94E2800AB31">
    <w:name w:val="274D327A8DDB8945BF7DF94E2800AB31"/>
    <w:rsid w:val="00960481"/>
    <w:pPr>
      <w:widowControl w:val="0"/>
      <w:jc w:val="both"/>
    </w:pPr>
  </w:style>
  <w:style w:type="paragraph" w:customStyle="1" w:styleId="876758E8CE85AF40AEF82EC9A263C891">
    <w:name w:val="876758E8CE85AF40AEF82EC9A263C891"/>
    <w:rsid w:val="00960481"/>
    <w:pPr>
      <w:widowControl w:val="0"/>
      <w:jc w:val="both"/>
    </w:pPr>
  </w:style>
  <w:style w:type="paragraph" w:customStyle="1" w:styleId="CD15B1A14EA0BD4093EE36170BA4CA0D">
    <w:name w:val="CD15B1A14EA0BD4093EE36170BA4CA0D"/>
    <w:rsid w:val="00960481"/>
    <w:pPr>
      <w:widowControl w:val="0"/>
      <w:jc w:val="both"/>
    </w:pPr>
  </w:style>
  <w:style w:type="paragraph" w:customStyle="1" w:styleId="27D07AA5444A48428FCA7DE924DC1A2A">
    <w:name w:val="27D07AA5444A48428FCA7DE924DC1A2A"/>
    <w:rsid w:val="00960481"/>
    <w:pPr>
      <w:widowControl w:val="0"/>
      <w:jc w:val="both"/>
    </w:pPr>
  </w:style>
  <w:style w:type="paragraph" w:customStyle="1" w:styleId="A3C9B30A1B177E47B48E44396EAAF0D8">
    <w:name w:val="A3C9B30A1B177E47B48E44396EAAF0D8"/>
    <w:rsid w:val="00960481"/>
    <w:pPr>
      <w:widowControl w:val="0"/>
      <w:jc w:val="both"/>
    </w:pPr>
  </w:style>
  <w:style w:type="paragraph" w:customStyle="1" w:styleId="818214CA6B21F34C8F5EEDE2C1BDB54B">
    <w:name w:val="818214CA6B21F34C8F5EEDE2C1BDB54B"/>
    <w:rsid w:val="00960481"/>
    <w:pPr>
      <w:widowControl w:val="0"/>
      <w:jc w:val="both"/>
    </w:pPr>
  </w:style>
  <w:style w:type="paragraph" w:customStyle="1" w:styleId="16A131B54923984FA39851858AD54B88">
    <w:name w:val="16A131B54923984FA39851858AD54B88"/>
    <w:rsid w:val="00960481"/>
    <w:pPr>
      <w:widowControl w:val="0"/>
      <w:jc w:val="both"/>
    </w:pPr>
  </w:style>
  <w:style w:type="paragraph" w:customStyle="1" w:styleId="77CACC6BCFC76F4AA7775FE0D9E44EE7">
    <w:name w:val="77CACC6BCFC76F4AA7775FE0D9E44EE7"/>
    <w:rsid w:val="00960481"/>
    <w:pPr>
      <w:widowControl w:val="0"/>
      <w:jc w:val="both"/>
    </w:pPr>
  </w:style>
  <w:style w:type="paragraph" w:customStyle="1" w:styleId="C9BA3EDEF6DE014D9B3C9A143314F9B8">
    <w:name w:val="C9BA3EDEF6DE014D9B3C9A143314F9B8"/>
    <w:rsid w:val="00960481"/>
    <w:pPr>
      <w:widowControl w:val="0"/>
      <w:jc w:val="both"/>
    </w:pPr>
  </w:style>
  <w:style w:type="paragraph" w:customStyle="1" w:styleId="3172A5C70CF932438439F3444A545FB6">
    <w:name w:val="3172A5C70CF932438439F3444A545FB6"/>
    <w:rsid w:val="00960481"/>
    <w:pPr>
      <w:widowControl w:val="0"/>
      <w:jc w:val="both"/>
    </w:pPr>
  </w:style>
  <w:style w:type="paragraph" w:customStyle="1" w:styleId="1D7379EFE7A9AE4D86E51FCA7DE681C6">
    <w:name w:val="1D7379EFE7A9AE4D86E51FCA7DE681C6"/>
    <w:rsid w:val="00960481"/>
    <w:pPr>
      <w:widowControl w:val="0"/>
      <w:jc w:val="both"/>
    </w:pPr>
  </w:style>
  <w:style w:type="paragraph" w:customStyle="1" w:styleId="D15B4F8FD213A04BB49DA64958186650">
    <w:name w:val="D15B4F8FD213A04BB49DA64958186650"/>
    <w:rsid w:val="00960481"/>
    <w:pPr>
      <w:widowControl w:val="0"/>
      <w:jc w:val="both"/>
    </w:pPr>
  </w:style>
  <w:style w:type="paragraph" w:customStyle="1" w:styleId="1B14FE2D9E808047AD788158B4C93971">
    <w:name w:val="1B14FE2D9E808047AD788158B4C93971"/>
    <w:rsid w:val="00960481"/>
    <w:pPr>
      <w:widowControl w:val="0"/>
      <w:jc w:val="both"/>
    </w:pPr>
  </w:style>
  <w:style w:type="paragraph" w:customStyle="1" w:styleId="48A39DBF9986764C900BC93A8CF0B868">
    <w:name w:val="48A39DBF9986764C900BC93A8CF0B868"/>
    <w:rsid w:val="00960481"/>
    <w:pPr>
      <w:widowControl w:val="0"/>
      <w:jc w:val="both"/>
    </w:pPr>
  </w:style>
  <w:style w:type="paragraph" w:customStyle="1" w:styleId="7334695C7DD7A048AD0E1C1C4D27D9E7">
    <w:name w:val="7334695C7DD7A048AD0E1C1C4D27D9E7"/>
    <w:rsid w:val="00960481"/>
    <w:pPr>
      <w:widowControl w:val="0"/>
      <w:jc w:val="both"/>
    </w:pPr>
  </w:style>
  <w:style w:type="paragraph" w:customStyle="1" w:styleId="96DBB091DB47634E94E0E13259725A71">
    <w:name w:val="96DBB091DB47634E94E0E13259725A71"/>
    <w:rsid w:val="00960481"/>
    <w:pPr>
      <w:widowControl w:val="0"/>
      <w:jc w:val="both"/>
    </w:pPr>
  </w:style>
  <w:style w:type="paragraph" w:customStyle="1" w:styleId="AB8BE6C0E0D0084F9738D07FC250F8AF">
    <w:name w:val="AB8BE6C0E0D0084F9738D07FC250F8AF"/>
    <w:rsid w:val="004A6C63"/>
    <w:pPr>
      <w:widowControl w:val="0"/>
      <w:jc w:val="both"/>
    </w:pPr>
  </w:style>
  <w:style w:type="paragraph" w:customStyle="1" w:styleId="60B6A283A3474F4EA2B87BFE03DA772B">
    <w:name w:val="60B6A283A3474F4EA2B87BFE03DA772B"/>
    <w:rsid w:val="004A6C63"/>
    <w:pPr>
      <w:widowControl w:val="0"/>
      <w:jc w:val="both"/>
    </w:pPr>
  </w:style>
  <w:style w:type="paragraph" w:customStyle="1" w:styleId="F231098000BB1F458E35E28369370238">
    <w:name w:val="F231098000BB1F458E35E28369370238"/>
    <w:rsid w:val="004A6C63"/>
    <w:pPr>
      <w:widowControl w:val="0"/>
      <w:jc w:val="both"/>
    </w:pPr>
  </w:style>
  <w:style w:type="paragraph" w:customStyle="1" w:styleId="C747500D94446A4EB6E2DE53D6FB39B5">
    <w:name w:val="C747500D94446A4EB6E2DE53D6FB39B5"/>
    <w:rsid w:val="004A6C63"/>
    <w:pPr>
      <w:widowControl w:val="0"/>
      <w:jc w:val="both"/>
    </w:pPr>
  </w:style>
  <w:style w:type="paragraph" w:customStyle="1" w:styleId="1B2276861170F04A8B84E84351389D21">
    <w:name w:val="1B2276861170F04A8B84E84351389D21"/>
    <w:rsid w:val="004A6C63"/>
    <w:pPr>
      <w:widowControl w:val="0"/>
      <w:jc w:val="both"/>
    </w:pPr>
  </w:style>
  <w:style w:type="paragraph" w:customStyle="1" w:styleId="15CBCB05B4218346ABC0B7A98A8CA69B">
    <w:name w:val="15CBCB05B4218346ABC0B7A98A8CA69B"/>
    <w:rsid w:val="006F7569"/>
    <w:pPr>
      <w:widowControl w:val="0"/>
      <w:jc w:val="both"/>
    </w:pPr>
  </w:style>
  <w:style w:type="paragraph" w:customStyle="1" w:styleId="AE66A15D0147394880D797399B5FE782">
    <w:name w:val="AE66A15D0147394880D797399B5FE782"/>
    <w:rsid w:val="006F7569"/>
    <w:pPr>
      <w:widowControl w:val="0"/>
      <w:jc w:val="both"/>
    </w:pPr>
  </w:style>
  <w:style w:type="paragraph" w:customStyle="1" w:styleId="F12F528A42527F4EBEFD2C3E731FF492">
    <w:name w:val="F12F528A42527F4EBEFD2C3E731FF492"/>
    <w:rsid w:val="006F7569"/>
    <w:pPr>
      <w:widowControl w:val="0"/>
      <w:jc w:val="both"/>
    </w:pPr>
  </w:style>
  <w:style w:type="paragraph" w:customStyle="1" w:styleId="6251444A1D1468469AB998E903FEE656">
    <w:name w:val="6251444A1D1468469AB998E903FEE656"/>
    <w:rsid w:val="006F7569"/>
    <w:pPr>
      <w:widowControl w:val="0"/>
      <w:jc w:val="both"/>
    </w:pPr>
  </w:style>
  <w:style w:type="paragraph" w:customStyle="1" w:styleId="A1A9DD1EFC2ED24DBD3246AFA0A7E974">
    <w:name w:val="A1A9DD1EFC2ED24DBD3246AFA0A7E974"/>
    <w:rsid w:val="006F7569"/>
    <w:pPr>
      <w:widowControl w:val="0"/>
      <w:jc w:val="both"/>
    </w:pPr>
  </w:style>
  <w:style w:type="paragraph" w:customStyle="1" w:styleId="33BDFFCEF2DC8E49969EE1021B51A881">
    <w:name w:val="33BDFFCEF2DC8E49969EE1021B51A881"/>
    <w:rsid w:val="006F7569"/>
    <w:pPr>
      <w:widowControl w:val="0"/>
      <w:jc w:val="both"/>
    </w:pPr>
  </w:style>
  <w:style w:type="paragraph" w:customStyle="1" w:styleId="9EF2F48E3CFF7D4BA00BCE4992864D33">
    <w:name w:val="9EF2F48E3CFF7D4BA00BCE4992864D33"/>
    <w:rsid w:val="006F7569"/>
    <w:pPr>
      <w:widowControl w:val="0"/>
      <w:jc w:val="both"/>
    </w:pPr>
  </w:style>
  <w:style w:type="paragraph" w:customStyle="1" w:styleId="9E2D294AC030A54598699A9791EFF55F">
    <w:name w:val="9E2D294AC030A54598699A9791EFF55F"/>
    <w:rsid w:val="006F7569"/>
    <w:pPr>
      <w:widowControl w:val="0"/>
      <w:jc w:val="both"/>
    </w:pPr>
  </w:style>
  <w:style w:type="paragraph" w:customStyle="1" w:styleId="8310C1BDBD04DF45BCAEC25FB1CB6109">
    <w:name w:val="8310C1BDBD04DF45BCAEC25FB1CB6109"/>
    <w:rsid w:val="006F7569"/>
    <w:pPr>
      <w:widowControl w:val="0"/>
      <w:jc w:val="both"/>
    </w:pPr>
  </w:style>
  <w:style w:type="paragraph" w:customStyle="1" w:styleId="B3E7C8AE7178F642AA91CA167A14B916">
    <w:name w:val="B3E7C8AE7178F642AA91CA167A14B916"/>
    <w:rsid w:val="006F7569"/>
    <w:pPr>
      <w:widowControl w:val="0"/>
      <w:jc w:val="both"/>
    </w:pPr>
  </w:style>
  <w:style w:type="paragraph" w:customStyle="1" w:styleId="2D8B2A822F03B741B99379EF87ED019E">
    <w:name w:val="2D8B2A822F03B741B99379EF87ED019E"/>
    <w:rsid w:val="006F7569"/>
    <w:pPr>
      <w:widowControl w:val="0"/>
      <w:jc w:val="both"/>
    </w:pPr>
  </w:style>
  <w:style w:type="paragraph" w:customStyle="1" w:styleId="BE1BB4E5CEE2034CB12F9E039200124A">
    <w:name w:val="BE1BB4E5CEE2034CB12F9E039200124A"/>
    <w:rsid w:val="005A725F"/>
    <w:pPr>
      <w:widowControl w:val="0"/>
      <w:jc w:val="both"/>
    </w:pPr>
  </w:style>
  <w:style w:type="paragraph" w:customStyle="1" w:styleId="24F166D16E24DA40B79B346119E49B6D">
    <w:name w:val="24F166D16E24DA40B79B346119E49B6D"/>
    <w:rsid w:val="005A725F"/>
    <w:pPr>
      <w:widowControl w:val="0"/>
      <w:jc w:val="both"/>
    </w:pPr>
  </w:style>
  <w:style w:type="paragraph" w:customStyle="1" w:styleId="F823018E80AB3E4DA9FF992C7F6C0F38">
    <w:name w:val="F823018E80AB3E4DA9FF992C7F6C0F38"/>
    <w:rsid w:val="005A725F"/>
    <w:pPr>
      <w:widowControl w:val="0"/>
      <w:jc w:val="both"/>
    </w:pPr>
  </w:style>
  <w:style w:type="paragraph" w:customStyle="1" w:styleId="C017D184AEA34A499FCF21E93659E490">
    <w:name w:val="C017D184AEA34A499FCF21E93659E490"/>
    <w:rsid w:val="00A82EAF"/>
    <w:pPr>
      <w:widowControl w:val="0"/>
      <w:jc w:val="both"/>
    </w:pPr>
  </w:style>
  <w:style w:type="paragraph" w:customStyle="1" w:styleId="5F733A638F3CA74A92D1B961E38114A6">
    <w:name w:val="5F733A638F3CA74A92D1B961E38114A6"/>
    <w:rsid w:val="00A82EAF"/>
    <w:pPr>
      <w:widowControl w:val="0"/>
      <w:jc w:val="both"/>
    </w:pPr>
  </w:style>
  <w:style w:type="paragraph" w:customStyle="1" w:styleId="D193BFA143167D4DAE020E98019DA018">
    <w:name w:val="D193BFA143167D4DAE020E98019DA018"/>
    <w:rsid w:val="00A82EAF"/>
    <w:pPr>
      <w:widowControl w:val="0"/>
      <w:jc w:val="both"/>
    </w:pPr>
  </w:style>
  <w:style w:type="paragraph" w:customStyle="1" w:styleId="F826A2E78EF1164EA08BA7A5E658D651">
    <w:name w:val="F826A2E78EF1164EA08BA7A5E658D651"/>
    <w:rsid w:val="00A82EAF"/>
    <w:pPr>
      <w:widowControl w:val="0"/>
      <w:jc w:val="both"/>
    </w:pPr>
  </w:style>
  <w:style w:type="paragraph" w:customStyle="1" w:styleId="8D052A0338073048971029AF8E716AFB">
    <w:name w:val="8D052A0338073048971029AF8E716AFB"/>
    <w:rsid w:val="00A82EAF"/>
    <w:pPr>
      <w:widowControl w:val="0"/>
      <w:jc w:val="both"/>
    </w:pPr>
  </w:style>
  <w:style w:type="paragraph" w:customStyle="1" w:styleId="0EB5702848A8A54BA6DC7F55F27FCEFE">
    <w:name w:val="0EB5702848A8A54BA6DC7F55F27FCEFE"/>
    <w:rsid w:val="00A82EAF"/>
    <w:pPr>
      <w:widowControl w:val="0"/>
      <w:jc w:val="both"/>
    </w:pPr>
  </w:style>
  <w:style w:type="paragraph" w:customStyle="1" w:styleId="F395CC62D630044B9A9604F81C00C897">
    <w:name w:val="F395CC62D630044B9A9604F81C00C897"/>
    <w:rsid w:val="00A82EAF"/>
    <w:pPr>
      <w:widowControl w:val="0"/>
      <w:jc w:val="both"/>
    </w:pPr>
  </w:style>
  <w:style w:type="paragraph" w:customStyle="1" w:styleId="54F28EFC7597C04D97B3D8B49AB9B800">
    <w:name w:val="54F28EFC7597C04D97B3D8B49AB9B800"/>
    <w:rsid w:val="00A82EAF"/>
    <w:pPr>
      <w:widowControl w:val="0"/>
      <w:jc w:val="both"/>
    </w:pPr>
  </w:style>
  <w:style w:type="paragraph" w:customStyle="1" w:styleId="95FAF1B27CA4F04AAD3112241840BD85">
    <w:name w:val="95FAF1B27CA4F04AAD3112241840BD85"/>
    <w:rsid w:val="00A82E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对开">
  <a:themeElements>
    <a:clrScheme name="对开">
      <a:dk1>
        <a:sysClr val="windowText" lastClr="000000"/>
      </a:dk1>
      <a:lt1>
        <a:sysClr val="window" lastClr="FFFFFF"/>
      </a:lt1>
      <a:dk2>
        <a:srgbClr val="2D2F2B"/>
      </a:dk2>
      <a:lt2>
        <a:srgbClr val="DEDED7"/>
      </a:lt2>
      <a:accent1>
        <a:srgbClr val="294171"/>
      </a:accent1>
      <a:accent2>
        <a:srgbClr val="748CBC"/>
      </a:accent2>
      <a:accent3>
        <a:srgbClr val="8E887C"/>
      </a:accent3>
      <a:accent4>
        <a:srgbClr val="834736"/>
      </a:accent4>
      <a:accent5>
        <a:srgbClr val="5A1705"/>
      </a:accent5>
      <a:accent6>
        <a:srgbClr val="A0A16A"/>
      </a:accent6>
      <a:hlink>
        <a:srgbClr val="74B6BC"/>
      </a:hlink>
      <a:folHlink>
        <a:srgbClr val="7F95A4"/>
      </a:folHlink>
    </a:clrScheme>
    <a:fontScheme name="对开">
      <a:majorFont>
        <a:latin typeface="Calisto MT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Calisto MT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对开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40000"/>
                <a:satMod val="120000"/>
              </a:schemeClr>
              <a:schemeClr val="phClr">
                <a:tint val="70000"/>
                <a:satMod val="300000"/>
                <a:lumMod val="110000"/>
              </a:schemeClr>
            </a:duotone>
          </a:blip>
          <a:tile tx="0" ty="0" sx="50000" sy="50000" flip="none" algn="tl"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8100" dist="25400" dir="5400000" algn="br" rotWithShape="0">
              <a:srgbClr val="000000">
                <a:alpha val="50000"/>
              </a:srgbClr>
            </a:outerShdw>
          </a:effectLst>
        </a:effectStyle>
        <a:effectStyle>
          <a:effectLst>
            <a:innerShdw blurRad="190500" dist="25400">
              <a:srgbClr val="000000">
                <a:alpha val="50000"/>
              </a:srgbClr>
            </a:innerShdw>
          </a:effectLst>
        </a:effectStyle>
      </a:effectStyleLst>
      <a:bgFillStyleLst>
        <a:blipFill rotWithShape="1">
          <a:blip xmlns:r="http://schemas.openxmlformats.org/officeDocument/2006/relationships" r:embed="rId3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10000"/>
                <a:satMod val="125000"/>
              </a:schemeClr>
              <a:schemeClr val="phClr">
                <a:tint val="70000"/>
                <a:satMod val="350000"/>
                <a:lumMod val="110000"/>
              </a:schemeClr>
            </a:duotone>
          </a:blip>
          <a:stretch/>
        </a:blipFill>
        <a:blipFill rotWithShape="1">
          <a:blip xmlns:r="http://schemas.openxmlformats.org/officeDocument/2006/relationships" r:embed="rId5">
            <a:duotone>
              <a:schemeClr val="phClr">
                <a:shade val="3000"/>
                <a:lumMod val="10000"/>
              </a:schemeClr>
              <a:schemeClr val="phClr">
                <a:tint val="91000"/>
                <a:satMod val="500000"/>
                <a:lumMod val="125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8F7E1-350C-5149-95E0-C35CE142C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灰度简历.dotx</Template>
  <TotalTime>214</TotalTime>
  <Pages>2</Pages>
  <Words>412</Words>
  <Characters>2352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</dc:creator>
  <cp:keywords/>
  <dc:description/>
  <cp:lastModifiedBy>wangqing</cp:lastModifiedBy>
  <cp:revision>17</cp:revision>
  <cp:lastPrinted>2016-06-04T16:54:00Z</cp:lastPrinted>
  <dcterms:created xsi:type="dcterms:W3CDTF">2016-06-04T16:54:00Z</dcterms:created>
  <dcterms:modified xsi:type="dcterms:W3CDTF">2016-08-26T15:56:00Z</dcterms:modified>
  <cp:category/>
</cp:coreProperties>
</file>